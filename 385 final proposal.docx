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C8FA" w14:textId="0C219506" w:rsidR="0091233E" w:rsidRDefault="00867100" w:rsidP="0091233E">
      <w:pPr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ECE 385</w:t>
      </w:r>
      <w:r w:rsidR="0091233E"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Fall</w:t>
      </w:r>
      <w:r>
        <w:rPr>
          <w:rFonts w:ascii="Times New Roman" w:hAnsi="Times New Roman" w:cs="Times New Roman"/>
          <w:sz w:val="30"/>
          <w:szCs w:val="30"/>
        </w:rPr>
        <w:t xml:space="preserve"> 202</w:t>
      </w:r>
      <w:r w:rsidR="00B92F56">
        <w:rPr>
          <w:rFonts w:ascii="Times New Roman" w:hAnsi="Times New Roman" w:cs="Times New Roman"/>
          <w:sz w:val="30"/>
          <w:szCs w:val="30"/>
        </w:rPr>
        <w:t>1</w:t>
      </w:r>
    </w:p>
    <w:p w14:paraId="38333246" w14:textId="0E576DF9" w:rsidR="00867100" w:rsidRPr="0091233E" w:rsidRDefault="0091233E" w:rsidP="0091233E">
      <w:pPr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44"/>
          <w:szCs w:val="44"/>
        </w:rPr>
        <w:t>Final</w:t>
      </w:r>
      <w:r>
        <w:rPr>
          <w:rFonts w:ascii="Times New Roman" w:hAnsi="Times New Roman" w:cs="Times New Roman"/>
          <w:sz w:val="44"/>
          <w:szCs w:val="44"/>
        </w:rPr>
        <w:t xml:space="preserve"> Proposal</w:t>
      </w:r>
      <w:r w:rsidR="00E65772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1DF3A1C7" w14:textId="77777777" w:rsidR="00867100" w:rsidRDefault="00867100" w:rsidP="0091233E">
      <w:pPr>
        <w:ind w:firstLine="0"/>
        <w:jc w:val="center"/>
        <w:rPr>
          <w:rFonts w:ascii="Times New Roman" w:hAnsi="Times New Roman" w:cs="Times New Roman"/>
          <w:sz w:val="30"/>
          <w:szCs w:val="30"/>
        </w:rPr>
      </w:pPr>
    </w:p>
    <w:p w14:paraId="26920C10" w14:textId="249E3980" w:rsidR="00867100" w:rsidRDefault="00B92F56" w:rsidP="0091233E">
      <w:pPr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Xu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sz w:val="30"/>
          <w:szCs w:val="30"/>
        </w:rPr>
        <w:t>Yuan</w:t>
      </w:r>
      <w:r>
        <w:rPr>
          <w:rFonts w:ascii="Times New Roman" w:hAnsi="Times New Roman" w:cs="Times New Roman"/>
          <w:sz w:val="30"/>
          <w:szCs w:val="30"/>
        </w:rPr>
        <w:t>,Yan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Ruike</w:t>
      </w:r>
      <w:proofErr w:type="spellEnd"/>
    </w:p>
    <w:p w14:paraId="4BE58134" w14:textId="58523D6C" w:rsidR="00867100" w:rsidRDefault="00867100" w:rsidP="0091233E">
      <w:pPr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 xml:space="preserve">A: </w:t>
      </w:r>
      <w:r w:rsidR="00B92F56">
        <w:rPr>
          <w:rFonts w:ascii="Times New Roman" w:hAnsi="Times New Roman" w:cs="Times New Roman"/>
          <w:sz w:val="30"/>
          <w:szCs w:val="30"/>
        </w:rPr>
        <w:t xml:space="preserve">Huang </w:t>
      </w:r>
      <w:proofErr w:type="spellStart"/>
      <w:r w:rsidR="00B92F56">
        <w:rPr>
          <w:rFonts w:ascii="Times New Roman" w:hAnsi="Times New Roman" w:cs="Times New Roman"/>
          <w:sz w:val="30"/>
          <w:szCs w:val="30"/>
        </w:rPr>
        <w:t>tianhao</w:t>
      </w:r>
      <w:proofErr w:type="spellEnd"/>
    </w:p>
    <w:p w14:paraId="7039C290" w14:textId="77777777" w:rsidR="009348DC" w:rsidRPr="00705A3D" w:rsidRDefault="009348DC" w:rsidP="0091233E">
      <w:pPr>
        <w:pStyle w:val="210"/>
        <w:jc w:val="left"/>
        <w:rPr>
          <w:noProof/>
        </w:rPr>
      </w:pPr>
    </w:p>
    <w:p w14:paraId="6BDD54F3" w14:textId="5231F26A" w:rsidR="00CF7CEC" w:rsidRPr="00784146" w:rsidRDefault="0091233E" w:rsidP="00784146">
      <w:pPr>
        <w:pStyle w:val="afff2"/>
        <w:numPr>
          <w:ilvl w:val="0"/>
          <w:numId w:val="16"/>
        </w:numPr>
        <w:rPr>
          <w:b/>
          <w:bCs/>
          <w:noProof/>
        </w:rPr>
      </w:pPr>
      <w:r>
        <w:rPr>
          <w:b/>
          <w:bCs/>
          <w:noProof/>
        </w:rPr>
        <w:t>Ideas and Overview</w:t>
      </w:r>
    </w:p>
    <w:p w14:paraId="75692E8C" w14:textId="47651596" w:rsidR="002657B5" w:rsidRPr="002657B5" w:rsidRDefault="002657B5" w:rsidP="002657B5">
      <w:pPr>
        <w:ind w:firstLine="0"/>
        <w:rPr>
          <w:rFonts w:asciiTheme="minorHAnsi" w:hAnsiTheme="minorHAnsi" w:cstheme="minorHAnsi"/>
        </w:rPr>
      </w:pPr>
      <w:r w:rsidRPr="002657B5">
        <w:rPr>
          <w:rFonts w:asciiTheme="minorHAnsi" w:hAnsiTheme="minorHAnsi" w:cstheme="minorHAnsi"/>
        </w:rPr>
        <w:t xml:space="preserve">We </w:t>
      </w:r>
      <w:r>
        <w:rPr>
          <w:rFonts w:asciiTheme="minorHAnsi" w:hAnsiTheme="minorHAnsi" w:cstheme="minorHAnsi"/>
        </w:rPr>
        <w:t>want to</w:t>
      </w:r>
      <w:r w:rsidRPr="002657B5">
        <w:rPr>
          <w:rFonts w:asciiTheme="minorHAnsi" w:hAnsiTheme="minorHAnsi" w:cstheme="minorHAnsi"/>
        </w:rPr>
        <w:t xml:space="preserve"> design a Tetris system on FPGA. The game is to create a scene of </w:t>
      </w:r>
      <w:r>
        <w:rPr>
          <w:rFonts w:asciiTheme="minorHAnsi" w:hAnsiTheme="minorHAnsi" w:cstheme="minorHAnsi"/>
        </w:rPr>
        <w:t xml:space="preserve">blocks </w:t>
      </w:r>
      <w:r w:rsidR="007113BB">
        <w:rPr>
          <w:rFonts w:asciiTheme="minorHAnsi" w:hAnsiTheme="minorHAnsi" w:cstheme="minorHAnsi"/>
        </w:rPr>
        <w:t>with</w:t>
      </w:r>
      <w:r w:rsidRPr="002657B5">
        <w:rPr>
          <w:rFonts w:asciiTheme="minorHAnsi" w:hAnsiTheme="minorHAnsi" w:cstheme="minorHAnsi"/>
        </w:rPr>
        <w:t xml:space="preserve"> </w:t>
      </w:r>
      <w:r w:rsidR="007113BB">
        <w:rPr>
          <w:rFonts w:asciiTheme="minorHAnsi" w:hAnsiTheme="minorHAnsi" w:cstheme="minorHAnsi"/>
        </w:rPr>
        <w:t>different</w:t>
      </w:r>
      <w:r w:rsidRPr="002657B5">
        <w:rPr>
          <w:rFonts w:asciiTheme="minorHAnsi" w:hAnsiTheme="minorHAnsi" w:cstheme="minorHAnsi"/>
        </w:rPr>
        <w:t xml:space="preserve"> shapes, which </w:t>
      </w:r>
      <w:r w:rsidR="007113BB">
        <w:rPr>
          <w:rFonts w:asciiTheme="minorHAnsi" w:hAnsiTheme="minorHAnsi" w:cstheme="minorHAnsi"/>
        </w:rPr>
        <w:t>can</w:t>
      </w:r>
      <w:r w:rsidRPr="002657B5">
        <w:rPr>
          <w:rFonts w:asciiTheme="minorHAnsi" w:hAnsiTheme="minorHAnsi" w:cstheme="minorHAnsi"/>
        </w:rPr>
        <w:t xml:space="preserve"> go down the top of the screen, and the player can </w:t>
      </w:r>
      <w:r w:rsidR="007113BB">
        <w:rPr>
          <w:rFonts w:asciiTheme="minorHAnsi" w:hAnsiTheme="minorHAnsi" w:cstheme="minorHAnsi"/>
        </w:rPr>
        <w:t>rotate</w:t>
      </w:r>
      <w:r w:rsidRPr="002657B5">
        <w:rPr>
          <w:rFonts w:asciiTheme="minorHAnsi" w:hAnsiTheme="minorHAnsi" w:cstheme="minorHAnsi"/>
        </w:rPr>
        <w:t xml:space="preserve"> the </w:t>
      </w:r>
      <w:r w:rsidR="007113BB">
        <w:rPr>
          <w:rFonts w:asciiTheme="minorHAnsi" w:hAnsiTheme="minorHAnsi" w:cstheme="minorHAnsi"/>
        </w:rPr>
        <w:t>block</w:t>
      </w:r>
      <w:r w:rsidRPr="002657B5">
        <w:rPr>
          <w:rFonts w:asciiTheme="minorHAnsi" w:hAnsiTheme="minorHAnsi" w:cstheme="minorHAnsi"/>
        </w:rPr>
        <w:t xml:space="preserve"> by pressing keys on the keyboard. As soon as these </w:t>
      </w:r>
      <w:r w:rsidR="007113BB">
        <w:rPr>
          <w:rFonts w:asciiTheme="minorHAnsi" w:hAnsiTheme="minorHAnsi" w:cstheme="minorHAnsi"/>
        </w:rPr>
        <w:t>blocks</w:t>
      </w:r>
      <w:r w:rsidRPr="002657B5">
        <w:rPr>
          <w:rFonts w:asciiTheme="minorHAnsi" w:hAnsiTheme="minorHAnsi" w:cstheme="minorHAnsi"/>
        </w:rPr>
        <w:t xml:space="preserve"> form a </w:t>
      </w:r>
      <w:r w:rsidR="007113BB">
        <w:rPr>
          <w:rFonts w:asciiTheme="minorHAnsi" w:hAnsiTheme="minorHAnsi" w:cstheme="minorHAnsi"/>
        </w:rPr>
        <w:t>full</w:t>
      </w:r>
      <w:r w:rsidRPr="002657B5">
        <w:rPr>
          <w:rFonts w:asciiTheme="minorHAnsi" w:hAnsiTheme="minorHAnsi" w:cstheme="minorHAnsi"/>
        </w:rPr>
        <w:t xml:space="preserve"> line, the complete </w:t>
      </w:r>
      <w:r w:rsidR="007113BB">
        <w:rPr>
          <w:rFonts w:asciiTheme="minorHAnsi" w:hAnsiTheme="minorHAnsi" w:cstheme="minorHAnsi"/>
        </w:rPr>
        <w:t xml:space="preserve">line </w:t>
      </w:r>
      <w:r w:rsidRPr="002657B5">
        <w:rPr>
          <w:rFonts w:asciiTheme="minorHAnsi" w:hAnsiTheme="minorHAnsi" w:cstheme="minorHAnsi"/>
        </w:rPr>
        <w:t xml:space="preserve">disappear, and the player can </w:t>
      </w:r>
      <w:r w:rsidR="007113BB">
        <w:rPr>
          <w:rFonts w:asciiTheme="minorHAnsi" w:hAnsiTheme="minorHAnsi" w:cstheme="minorHAnsi"/>
        </w:rPr>
        <w:t>get</w:t>
      </w:r>
      <w:r w:rsidRPr="002657B5">
        <w:rPr>
          <w:rFonts w:asciiTheme="minorHAnsi" w:hAnsiTheme="minorHAnsi" w:cstheme="minorHAnsi"/>
        </w:rPr>
        <w:t xml:space="preserve"> </w:t>
      </w:r>
      <w:r w:rsidR="007113BB">
        <w:rPr>
          <w:rFonts w:asciiTheme="minorHAnsi" w:hAnsiTheme="minorHAnsi" w:cstheme="minorHAnsi"/>
        </w:rPr>
        <w:t>points</w:t>
      </w:r>
      <w:r w:rsidRPr="002657B5">
        <w:rPr>
          <w:rFonts w:asciiTheme="minorHAnsi" w:hAnsiTheme="minorHAnsi" w:cstheme="minorHAnsi"/>
        </w:rPr>
        <w:t xml:space="preserve"> accumulated by </w:t>
      </w:r>
      <w:proofErr w:type="spellStart"/>
      <w:r w:rsidRPr="002657B5">
        <w:rPr>
          <w:rFonts w:asciiTheme="minorHAnsi" w:hAnsiTheme="minorHAnsi" w:cstheme="minorHAnsi"/>
        </w:rPr>
        <w:t>Hexdriver</w:t>
      </w:r>
      <w:proofErr w:type="spellEnd"/>
      <w:r w:rsidRPr="002657B5">
        <w:rPr>
          <w:rFonts w:asciiTheme="minorHAnsi" w:hAnsiTheme="minorHAnsi" w:cstheme="minorHAnsi"/>
        </w:rPr>
        <w:t xml:space="preserve"> </w:t>
      </w:r>
      <w:r w:rsidR="007113BB">
        <w:rPr>
          <w:rFonts w:asciiTheme="minorHAnsi" w:hAnsiTheme="minorHAnsi" w:cstheme="minorHAnsi"/>
        </w:rPr>
        <w:t xml:space="preserve">or some </w:t>
      </w:r>
      <w:proofErr w:type="gramStart"/>
      <w:r w:rsidR="007113BB">
        <w:rPr>
          <w:rFonts w:asciiTheme="minorHAnsi" w:hAnsiTheme="minorHAnsi" w:cstheme="minorHAnsi"/>
        </w:rPr>
        <w:t>score</w:t>
      </w:r>
      <w:proofErr w:type="gramEnd"/>
      <w:r w:rsidR="007113BB">
        <w:rPr>
          <w:rFonts w:asciiTheme="minorHAnsi" w:hAnsiTheme="minorHAnsi" w:cstheme="minorHAnsi"/>
        </w:rPr>
        <w:t xml:space="preserve"> display </w:t>
      </w:r>
      <w:r w:rsidRPr="002657B5">
        <w:rPr>
          <w:rFonts w:asciiTheme="minorHAnsi" w:hAnsiTheme="minorHAnsi" w:cstheme="minorHAnsi"/>
        </w:rPr>
        <w:t>on the FPGA board</w:t>
      </w:r>
      <w:r w:rsidR="007113BB">
        <w:rPr>
          <w:rFonts w:asciiTheme="minorHAnsi" w:hAnsiTheme="minorHAnsi" w:cstheme="minorHAnsi"/>
        </w:rPr>
        <w:t xml:space="preserve"> or screen</w:t>
      </w:r>
      <w:r w:rsidRPr="002657B5">
        <w:rPr>
          <w:rFonts w:asciiTheme="minorHAnsi" w:hAnsiTheme="minorHAnsi" w:cstheme="minorHAnsi"/>
        </w:rPr>
        <w:t xml:space="preserve">. </w:t>
      </w:r>
      <w:r w:rsidR="007113BB">
        <w:rPr>
          <w:rFonts w:asciiTheme="minorHAnsi" w:hAnsiTheme="minorHAnsi" w:cstheme="minorHAnsi"/>
        </w:rPr>
        <w:t>With b</w:t>
      </w:r>
      <w:r w:rsidRPr="002657B5">
        <w:rPr>
          <w:rFonts w:asciiTheme="minorHAnsi" w:hAnsiTheme="minorHAnsi" w:cstheme="minorHAnsi"/>
        </w:rPr>
        <w:t>locks of various shapes keep falling, so blocks pile up until they reach the top of the screen</w:t>
      </w:r>
      <w:r w:rsidR="007113BB">
        <w:rPr>
          <w:rFonts w:asciiTheme="minorHAnsi" w:hAnsiTheme="minorHAnsi" w:cstheme="minorHAnsi"/>
        </w:rPr>
        <w:t xml:space="preserve">, that means the player loss the game. </w:t>
      </w:r>
      <w:r w:rsidRPr="002657B5">
        <w:rPr>
          <w:rFonts w:asciiTheme="minorHAnsi" w:hAnsiTheme="minorHAnsi" w:cstheme="minorHAnsi"/>
        </w:rPr>
        <w:t xml:space="preserve">Basic functions </w:t>
      </w:r>
      <w:r w:rsidR="007113BB">
        <w:rPr>
          <w:rFonts w:asciiTheme="minorHAnsi" w:hAnsiTheme="minorHAnsi" w:cstheme="minorHAnsi"/>
        </w:rPr>
        <w:t xml:space="preserve">information from the web </w:t>
      </w:r>
      <w:r w:rsidRPr="002657B5">
        <w:rPr>
          <w:rFonts w:asciiTheme="minorHAnsi" w:hAnsiTheme="minorHAnsi" w:cstheme="minorHAnsi"/>
        </w:rPr>
        <w:t xml:space="preserve">(https://baike.baidu.com/item/ </w:t>
      </w:r>
      <w:proofErr w:type="spellStart"/>
      <w:r w:rsidRPr="002657B5">
        <w:rPr>
          <w:rFonts w:asciiTheme="minorHAnsi" w:hAnsiTheme="minorHAnsi" w:cstheme="minorHAnsi"/>
        </w:rPr>
        <w:t>tetris</w:t>
      </w:r>
      <w:proofErr w:type="spellEnd"/>
      <w:r w:rsidRPr="002657B5">
        <w:rPr>
          <w:rFonts w:asciiTheme="minorHAnsi" w:hAnsiTheme="minorHAnsi" w:cstheme="minorHAnsi"/>
        </w:rPr>
        <w:t xml:space="preserve"> / 535753? Fr = Aladdin)</w:t>
      </w:r>
      <w:r w:rsidR="007113BB">
        <w:rPr>
          <w:rFonts w:asciiTheme="minorHAnsi" w:hAnsiTheme="minorHAnsi" w:cstheme="minorHAnsi"/>
        </w:rPr>
        <w:t>.</w:t>
      </w:r>
    </w:p>
    <w:p w14:paraId="062E6A9F" w14:textId="69110877" w:rsidR="004B28B1" w:rsidRPr="006C7218" w:rsidRDefault="002657B5" w:rsidP="004459D8">
      <w:pPr>
        <w:ind w:firstLine="0"/>
        <w:rPr>
          <w:rFonts w:asciiTheme="minorHAnsi" w:hAnsiTheme="minorHAnsi" w:cstheme="minorHAnsi" w:hint="eastAsia"/>
        </w:rPr>
      </w:pPr>
      <w:r w:rsidRPr="002657B5">
        <w:rPr>
          <w:rFonts w:asciiTheme="minorHAnsi" w:hAnsiTheme="minorHAnsi" w:cstheme="minorHAnsi"/>
        </w:rPr>
        <w:t xml:space="preserve">In addition, we will implement all steps using </w:t>
      </w:r>
      <w:proofErr w:type="spellStart"/>
      <w:r w:rsidRPr="002657B5">
        <w:rPr>
          <w:rFonts w:asciiTheme="minorHAnsi" w:hAnsiTheme="minorHAnsi" w:cstheme="minorHAnsi"/>
        </w:rPr>
        <w:t>SystemVerilog</w:t>
      </w:r>
      <w:proofErr w:type="spellEnd"/>
      <w:r w:rsidRPr="002657B5">
        <w:rPr>
          <w:rFonts w:asciiTheme="minorHAnsi" w:hAnsiTheme="minorHAnsi" w:cstheme="minorHAnsi"/>
        </w:rPr>
        <w:t xml:space="preserve"> basic components such as the system bus, </w:t>
      </w:r>
      <w:r w:rsidR="007113BB">
        <w:rPr>
          <w:rFonts w:asciiTheme="minorHAnsi" w:hAnsiTheme="minorHAnsi" w:cstheme="minorHAnsi"/>
        </w:rPr>
        <w:t>S</w:t>
      </w:r>
      <w:r w:rsidRPr="002657B5">
        <w:rPr>
          <w:rFonts w:asciiTheme="minorHAnsi" w:hAnsiTheme="minorHAnsi" w:cstheme="minorHAnsi"/>
        </w:rPr>
        <w:t xml:space="preserve">RAM, keyboard, and LED. Specifically, we store all the address assignment information and drop speed in the hardware section and expect to display the recorded points on the </w:t>
      </w:r>
      <w:proofErr w:type="spellStart"/>
      <w:r w:rsidRPr="002657B5">
        <w:rPr>
          <w:rFonts w:asciiTheme="minorHAnsi" w:hAnsiTheme="minorHAnsi" w:cstheme="minorHAnsi"/>
        </w:rPr>
        <w:t>Hexdriver</w:t>
      </w:r>
      <w:proofErr w:type="spellEnd"/>
      <w:r w:rsidRPr="002657B5">
        <w:rPr>
          <w:rFonts w:asciiTheme="minorHAnsi" w:hAnsiTheme="minorHAnsi" w:cstheme="minorHAnsi"/>
        </w:rPr>
        <w:t xml:space="preserve">. Our design will include a NIOS II to </w:t>
      </w:r>
      <w:r w:rsidR="007113BB">
        <w:rPr>
          <w:rFonts w:asciiTheme="minorHAnsi" w:hAnsiTheme="minorHAnsi" w:cstheme="minorHAnsi"/>
        </w:rPr>
        <w:t xml:space="preserve">connect </w:t>
      </w:r>
      <w:r w:rsidRPr="002657B5">
        <w:rPr>
          <w:rFonts w:asciiTheme="minorHAnsi" w:hAnsiTheme="minorHAnsi" w:cstheme="minorHAnsi"/>
        </w:rPr>
        <w:t xml:space="preserve">with the USB keyboard </w:t>
      </w:r>
      <w:r w:rsidR="007113BB">
        <w:rPr>
          <w:rFonts w:asciiTheme="minorHAnsi" w:hAnsiTheme="minorHAnsi" w:cstheme="minorHAnsi"/>
        </w:rPr>
        <w:t xml:space="preserve">same as </w:t>
      </w:r>
      <w:r w:rsidRPr="002657B5">
        <w:rPr>
          <w:rFonts w:asciiTheme="minorHAnsi" w:hAnsiTheme="minorHAnsi" w:cstheme="minorHAnsi"/>
        </w:rPr>
        <w:t xml:space="preserve">Lab8 to </w:t>
      </w:r>
      <w:r w:rsidR="007113BB">
        <w:rPr>
          <w:rFonts w:asciiTheme="minorHAnsi" w:hAnsiTheme="minorHAnsi" w:cstheme="minorHAnsi"/>
        </w:rPr>
        <w:t>control by the keyboard</w:t>
      </w:r>
      <w:r w:rsidRPr="002657B5">
        <w:rPr>
          <w:rFonts w:asciiTheme="minorHAnsi" w:hAnsiTheme="minorHAnsi" w:cstheme="minorHAnsi"/>
        </w:rPr>
        <w:t xml:space="preserve">. </w:t>
      </w:r>
      <w:r w:rsidR="007113BB">
        <w:rPr>
          <w:rFonts w:asciiTheme="minorHAnsi" w:hAnsiTheme="minorHAnsi" w:cstheme="minorHAnsi"/>
        </w:rPr>
        <w:t>O</w:t>
      </w:r>
      <w:r w:rsidRPr="002657B5">
        <w:rPr>
          <w:rFonts w:asciiTheme="minorHAnsi" w:hAnsiTheme="minorHAnsi" w:cstheme="minorHAnsi"/>
        </w:rPr>
        <w:t xml:space="preserve">ur goal was to demonstrate our </w:t>
      </w:r>
      <w:proofErr w:type="spellStart"/>
      <w:r w:rsidRPr="002657B5">
        <w:rPr>
          <w:rFonts w:asciiTheme="minorHAnsi" w:hAnsiTheme="minorHAnsi" w:cstheme="minorHAnsi"/>
        </w:rPr>
        <w:t>IIe</w:t>
      </w:r>
      <w:proofErr w:type="spellEnd"/>
      <w:r w:rsidRPr="002657B5">
        <w:rPr>
          <w:rFonts w:asciiTheme="minorHAnsi" w:hAnsiTheme="minorHAnsi" w:cstheme="minorHAnsi"/>
        </w:rPr>
        <w:t xml:space="preserve"> SoC using a USB keyboard and VGA monitor.</w:t>
      </w:r>
    </w:p>
    <w:p w14:paraId="5772FE34" w14:textId="77777777" w:rsidR="00164EB5" w:rsidRDefault="0091233E" w:rsidP="00CF7CEC">
      <w:pPr>
        <w:pStyle w:val="afff2"/>
        <w:numPr>
          <w:ilvl w:val="0"/>
          <w:numId w:val="16"/>
        </w:numPr>
        <w:rPr>
          <w:b/>
          <w:bCs/>
          <w:noProof/>
        </w:rPr>
      </w:pPr>
      <w:bookmarkStart w:id="0" w:name="OLE_LINK1"/>
      <w:r>
        <w:rPr>
          <w:b/>
          <w:bCs/>
          <w:noProof/>
        </w:rPr>
        <w:t>Block Diagram</w:t>
      </w:r>
    </w:p>
    <w:p w14:paraId="003899D4" w14:textId="5F338B47" w:rsidR="00CF7CEC" w:rsidRPr="00CF7CEC" w:rsidRDefault="00164EB5" w:rsidP="00CF7CEC">
      <w:pPr>
        <w:pStyle w:val="afff2"/>
        <w:numPr>
          <w:ilvl w:val="0"/>
          <w:numId w:val="16"/>
        </w:numPr>
        <w:rPr>
          <w:b/>
          <w:bCs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2C5473F9" wp14:editId="0AA891FB">
            <wp:extent cx="3469342" cy="249336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2" r="13817" b="2150"/>
                    <a:stretch/>
                  </pic:blipFill>
                  <pic:spPr bwMode="auto">
                    <a:xfrm>
                      <a:off x="0" y="0"/>
                      <a:ext cx="3514253" cy="252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5A3932E2" w14:textId="46CF57A0" w:rsidR="0091233E" w:rsidRDefault="0091233E" w:rsidP="008131B3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Calibri" w:hint="eastAsia"/>
        </w:rPr>
      </w:pPr>
    </w:p>
    <w:p w14:paraId="5ACFAAB5" w14:textId="6FEB05EB" w:rsidR="0091233E" w:rsidRPr="00CF7CEC" w:rsidRDefault="0091233E" w:rsidP="0091233E">
      <w:pPr>
        <w:pStyle w:val="afff2"/>
        <w:numPr>
          <w:ilvl w:val="0"/>
          <w:numId w:val="16"/>
        </w:numPr>
        <w:rPr>
          <w:b/>
          <w:bCs/>
          <w:noProof/>
        </w:rPr>
      </w:pPr>
      <w:r>
        <w:rPr>
          <w:b/>
          <w:bCs/>
          <w:noProof/>
        </w:rPr>
        <w:t>List of Features</w:t>
      </w:r>
    </w:p>
    <w:p w14:paraId="33F82C42" w14:textId="42D24A3E" w:rsidR="0091233E" w:rsidRPr="00230EFC" w:rsidRDefault="00EE65F5" w:rsidP="00EE65F5">
      <w:pPr>
        <w:pStyle w:val="afff2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230EFC">
        <w:rPr>
          <w:rFonts w:asciiTheme="minorHAnsi" w:hAnsiTheme="minorHAnsi" w:cstheme="minorHAnsi" w:hint="eastAsia"/>
        </w:rPr>
        <w:t>B</w:t>
      </w:r>
      <w:r w:rsidR="00230EFC" w:rsidRPr="00230EFC">
        <w:rPr>
          <w:rFonts w:asciiTheme="minorHAnsi" w:hAnsiTheme="minorHAnsi" w:cstheme="minorHAnsi"/>
        </w:rPr>
        <w:t>aseline set of Features:</w:t>
      </w:r>
    </w:p>
    <w:p w14:paraId="3958E1E8" w14:textId="03641B85" w:rsidR="00EE65F5" w:rsidRDefault="00303F9D" w:rsidP="00230EFC">
      <w:pPr>
        <w:pStyle w:val="afff2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</w:t>
      </w:r>
      <w:r w:rsidR="00230EFC">
        <w:rPr>
          <w:rFonts w:asciiTheme="minorHAnsi" w:hAnsiTheme="minorHAnsi" w:cstheme="minorHAnsi"/>
        </w:rPr>
        <w:t xml:space="preserve"> NIOS II </w:t>
      </w:r>
      <w:r>
        <w:rPr>
          <w:rFonts w:asciiTheme="minorHAnsi" w:hAnsiTheme="minorHAnsi" w:cstheme="minorHAnsi"/>
        </w:rPr>
        <w:t>to keep connect to the USB so we can use a keyboard to control</w:t>
      </w:r>
    </w:p>
    <w:p w14:paraId="01F3842A" w14:textId="23548EBD" w:rsidR="00303F9D" w:rsidRDefault="002657B5" w:rsidP="00230EFC">
      <w:pPr>
        <w:pStyle w:val="afff2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230EFC">
        <w:rPr>
          <w:rFonts w:asciiTheme="minorHAnsi" w:hAnsiTheme="minorHAnsi" w:cstheme="minorHAnsi"/>
        </w:rPr>
        <w:t xml:space="preserve">liminate </w:t>
      </w:r>
      <w:r w:rsidR="00230EFC" w:rsidRPr="00F0204E">
        <w:rPr>
          <w:rFonts w:asciiTheme="minorHAnsi" w:hAnsiTheme="minorHAnsi" w:cstheme="minorHAnsi"/>
        </w:rPr>
        <w:t xml:space="preserve">a line </w:t>
      </w:r>
      <w:r>
        <w:rPr>
          <w:rFonts w:asciiTheme="minorHAnsi" w:hAnsiTheme="minorHAnsi" w:cstheme="minorHAnsi"/>
        </w:rPr>
        <w:t>when the line is full</w:t>
      </w:r>
      <w:r w:rsidR="00303F9D" w:rsidRPr="00303F9D">
        <w:rPr>
          <w:rFonts w:asciiTheme="minorHAnsi" w:hAnsiTheme="minorHAnsi" w:cstheme="minorHAnsi"/>
        </w:rPr>
        <w:t xml:space="preserve"> </w:t>
      </w:r>
    </w:p>
    <w:p w14:paraId="5CB6E76D" w14:textId="451E1065" w:rsidR="00230EFC" w:rsidRDefault="00303F9D" w:rsidP="00164EB5">
      <w:pPr>
        <w:pStyle w:val="afff2"/>
        <w:numPr>
          <w:ilvl w:val="0"/>
          <w:numId w:val="44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Hexdriver</w:t>
      </w:r>
      <w:proofErr w:type="spellEnd"/>
      <w:r>
        <w:rPr>
          <w:rFonts w:asciiTheme="minorHAnsi" w:hAnsiTheme="minorHAnsi" w:cstheme="minorHAnsi"/>
        </w:rPr>
        <w:t xml:space="preserve"> or just on the screen to display the score or using it to </w:t>
      </w:r>
      <w:proofErr w:type="gramStart"/>
      <w:r>
        <w:rPr>
          <w:rFonts w:asciiTheme="minorHAnsi" w:hAnsiTheme="minorHAnsi" w:cstheme="minorHAnsi"/>
        </w:rPr>
        <w:t>debug</w:t>
      </w:r>
      <w:r w:rsidR="00D46508">
        <w:rPr>
          <w:rFonts w:asciiTheme="minorHAnsi" w:hAnsiTheme="minorHAnsi" w:cstheme="minorHAnsi"/>
        </w:rPr>
        <w:t>.(</w:t>
      </w:r>
      <w:proofErr w:type="gramEnd"/>
      <w:r w:rsidR="00D46508">
        <w:rPr>
          <w:rFonts w:asciiTheme="minorHAnsi" w:hAnsiTheme="minorHAnsi" w:cstheme="minorHAnsi"/>
        </w:rPr>
        <w:t>not sure how to display the score)</w:t>
      </w:r>
    </w:p>
    <w:p w14:paraId="2D67D8F8" w14:textId="77777777" w:rsidR="00164EB5" w:rsidRPr="00164EB5" w:rsidRDefault="00164EB5" w:rsidP="00164EB5">
      <w:pPr>
        <w:pStyle w:val="afff2"/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 w:hint="eastAsia"/>
        </w:rPr>
      </w:pPr>
    </w:p>
    <w:p w14:paraId="52FE0B53" w14:textId="058D6CD5" w:rsidR="00EE65F5" w:rsidRPr="00230EFC" w:rsidRDefault="00EE65F5" w:rsidP="00EE65F5">
      <w:pPr>
        <w:pStyle w:val="afff2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230EFC">
        <w:rPr>
          <w:rFonts w:asciiTheme="minorHAnsi" w:hAnsiTheme="minorHAnsi" w:cstheme="minorHAnsi" w:hint="eastAsia"/>
        </w:rPr>
        <w:t>A</w:t>
      </w:r>
      <w:r w:rsidRPr="00230EFC">
        <w:rPr>
          <w:rFonts w:asciiTheme="minorHAnsi" w:hAnsiTheme="minorHAnsi" w:cstheme="minorHAnsi"/>
        </w:rPr>
        <w:t xml:space="preserve">dditional </w:t>
      </w:r>
      <w:r w:rsidR="00230EFC" w:rsidRPr="00230EFC">
        <w:rPr>
          <w:rFonts w:asciiTheme="minorHAnsi" w:hAnsiTheme="minorHAnsi" w:cstheme="minorHAnsi"/>
        </w:rPr>
        <w:t>Features:</w:t>
      </w:r>
    </w:p>
    <w:p w14:paraId="21DC3DCA" w14:textId="7D96A203" w:rsidR="00EE65F5" w:rsidRDefault="00D46508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acceleration of the block when the score is high.</w:t>
      </w:r>
    </w:p>
    <w:p w14:paraId="16D252B1" w14:textId="14260597" w:rsidR="00D46508" w:rsidRDefault="00D46508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audio display </w:t>
      </w:r>
      <w:r>
        <w:rPr>
          <w:rFonts w:asciiTheme="minorHAnsi" w:hAnsiTheme="minorHAnsi" w:cstheme="minorHAnsi" w:hint="eastAsia"/>
        </w:rPr>
        <w:t>background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>music</w:t>
      </w:r>
    </w:p>
    <w:p w14:paraId="11B1410F" w14:textId="39299BF4" w:rsidR="00D46508" w:rsidRDefault="002657B5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Maybe a ranking system</w:t>
      </w:r>
    </w:p>
    <w:p w14:paraId="0C50C300" w14:textId="47810860" w:rsidR="002657B5" w:rsidRDefault="002657B5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M</w:t>
      </w:r>
      <w:r>
        <w:rPr>
          <w:rFonts w:asciiTheme="minorHAnsi" w:hAnsiTheme="minorHAnsi" w:cstheme="minorHAnsi"/>
        </w:rPr>
        <w:t>aybe a preview of the next block</w:t>
      </w:r>
    </w:p>
    <w:p w14:paraId="3C2B3679" w14:textId="77777777" w:rsidR="00164EB5" w:rsidRDefault="00164EB5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</w:p>
    <w:p w14:paraId="73389F22" w14:textId="3254271F" w:rsidR="00164EB5" w:rsidRDefault="00164EB5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</w:p>
    <w:p w14:paraId="616D9C9D" w14:textId="77777777" w:rsidR="00164EB5" w:rsidRPr="00230EFC" w:rsidRDefault="00164EB5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 w:hint="eastAsia"/>
        </w:rPr>
      </w:pPr>
    </w:p>
    <w:p w14:paraId="0EEA3DC0" w14:textId="69877E29" w:rsidR="002657B5" w:rsidRPr="002657B5" w:rsidRDefault="0091233E" w:rsidP="002657B5">
      <w:pPr>
        <w:pStyle w:val="afff2"/>
        <w:numPr>
          <w:ilvl w:val="0"/>
          <w:numId w:val="16"/>
        </w:numPr>
        <w:rPr>
          <w:rFonts w:hint="eastAsia"/>
          <w:b/>
          <w:bCs/>
          <w:noProof/>
        </w:rPr>
      </w:pPr>
      <w:r>
        <w:rPr>
          <w:b/>
          <w:bCs/>
          <w:noProof/>
        </w:rPr>
        <w:t>Expected Difficulty</w:t>
      </w:r>
    </w:p>
    <w:p w14:paraId="722D85F1" w14:textId="77777777" w:rsidR="002657B5" w:rsidRPr="002657B5" w:rsidRDefault="002657B5" w:rsidP="002657B5">
      <w:pPr>
        <w:numPr>
          <w:ilvl w:val="1"/>
          <w:numId w:val="16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2657B5">
        <w:rPr>
          <w:rFonts w:asciiTheme="minorHAnsi" w:hAnsiTheme="minorHAnsi" w:cstheme="minorHAnsi"/>
        </w:rPr>
        <w:t xml:space="preserve">Tetris – accurate gameplay, score keeping, </w:t>
      </w:r>
      <w:proofErr w:type="spellStart"/>
      <w:r w:rsidRPr="002657B5">
        <w:rPr>
          <w:rFonts w:asciiTheme="minorHAnsi" w:hAnsiTheme="minorHAnsi" w:cstheme="minorHAnsi"/>
        </w:rPr>
        <w:t>etc</w:t>
      </w:r>
      <w:proofErr w:type="spellEnd"/>
      <w:r w:rsidRPr="002657B5">
        <w:rPr>
          <w:rFonts w:asciiTheme="minorHAnsi" w:hAnsiTheme="minorHAnsi" w:cstheme="minorHAnsi"/>
        </w:rPr>
        <w:t xml:space="preserve"> (5 – medium)</w:t>
      </w:r>
    </w:p>
    <w:p w14:paraId="2DF0AF7F" w14:textId="77777777" w:rsidR="002657B5" w:rsidRPr="002657B5" w:rsidRDefault="002657B5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</w:p>
    <w:p w14:paraId="70754A89" w14:textId="60D59380" w:rsidR="009F32F7" w:rsidRDefault="00EE65F5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  <w:proofErr w:type="gramStart"/>
      <w:r w:rsidRPr="00230EFC">
        <w:rPr>
          <w:rFonts w:asciiTheme="minorHAnsi" w:hAnsiTheme="minorHAnsi" w:cstheme="minorHAnsi"/>
        </w:rPr>
        <w:t>Actually, Tetris</w:t>
      </w:r>
      <w:proofErr w:type="gramEnd"/>
      <w:r w:rsidR="002657B5">
        <w:rPr>
          <w:rFonts w:asciiTheme="minorHAnsi" w:hAnsiTheme="minorHAnsi" w:cstheme="minorHAnsi"/>
        </w:rPr>
        <w:t xml:space="preserve"> has a base difficulty of 5</w:t>
      </w:r>
      <w:r w:rsidRPr="00230EFC">
        <w:rPr>
          <w:rFonts w:asciiTheme="minorHAnsi" w:hAnsiTheme="minorHAnsi" w:cstheme="minorHAnsi" w:hint="eastAsia"/>
        </w:rPr>
        <w:t>.</w:t>
      </w:r>
      <w:r w:rsidRPr="00230EFC">
        <w:rPr>
          <w:rFonts w:asciiTheme="minorHAnsi" w:hAnsiTheme="minorHAnsi" w:cstheme="minorHAnsi"/>
        </w:rPr>
        <w:t xml:space="preserve"> F</w:t>
      </w:r>
      <w:r w:rsidRPr="00230EFC">
        <w:rPr>
          <w:rFonts w:asciiTheme="minorHAnsi" w:hAnsiTheme="minorHAnsi" w:cstheme="minorHAnsi" w:hint="eastAsia"/>
        </w:rPr>
        <w:t>or</w:t>
      </w:r>
      <w:r w:rsidRPr="00230EFC">
        <w:rPr>
          <w:rFonts w:asciiTheme="minorHAnsi" w:hAnsiTheme="minorHAnsi" w:cstheme="minorHAnsi"/>
        </w:rPr>
        <w:t xml:space="preserve"> additional </w:t>
      </w:r>
      <w:r w:rsidR="002657B5">
        <w:rPr>
          <w:rFonts w:asciiTheme="minorHAnsi" w:hAnsiTheme="minorHAnsi" w:cstheme="minorHAnsi"/>
        </w:rPr>
        <w:t>difficulty</w:t>
      </w:r>
      <w:r w:rsidRPr="00230EFC">
        <w:rPr>
          <w:rFonts w:asciiTheme="minorHAnsi" w:hAnsiTheme="minorHAnsi" w:cstheme="minorHAnsi"/>
        </w:rPr>
        <w:t xml:space="preserve">, we </w:t>
      </w:r>
      <w:r w:rsidR="002657B5">
        <w:rPr>
          <w:rFonts w:asciiTheme="minorHAnsi" w:hAnsiTheme="minorHAnsi" w:cstheme="minorHAnsi"/>
        </w:rPr>
        <w:t xml:space="preserve">may display the score and accelerate the block when the score is </w:t>
      </w:r>
      <w:proofErr w:type="gramStart"/>
      <w:r w:rsidR="002657B5">
        <w:rPr>
          <w:rFonts w:asciiTheme="minorHAnsi" w:hAnsiTheme="minorHAnsi" w:cstheme="minorHAnsi"/>
        </w:rPr>
        <w:t>high</w:t>
      </w:r>
      <w:proofErr w:type="gramEnd"/>
      <w:r w:rsidR="002657B5">
        <w:rPr>
          <w:rFonts w:asciiTheme="minorHAnsi" w:hAnsiTheme="minorHAnsi" w:cstheme="minorHAnsi"/>
        </w:rPr>
        <w:t xml:space="preserve"> and we may display some background music and make a ranking system and a preview of the next block.</w:t>
      </w:r>
      <w:r w:rsidRPr="00230EFC">
        <w:rPr>
          <w:rFonts w:asciiTheme="minorHAnsi" w:hAnsiTheme="minorHAnsi" w:cstheme="minorHAnsi"/>
        </w:rPr>
        <w:t xml:space="preserve"> </w:t>
      </w:r>
    </w:p>
    <w:p w14:paraId="7C8883A4" w14:textId="1C2F2B3C" w:rsidR="00164EB5" w:rsidRDefault="00164EB5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</w:p>
    <w:p w14:paraId="589A4BA0" w14:textId="77777777" w:rsidR="00164EB5" w:rsidRDefault="00164EB5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 w:hint="eastAsia"/>
        </w:rPr>
      </w:pPr>
    </w:p>
    <w:p w14:paraId="2F75711C" w14:textId="77777777" w:rsidR="00164EB5" w:rsidRPr="00230EFC" w:rsidRDefault="00164EB5" w:rsidP="008131B3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 w:hint="eastAsia"/>
        </w:rPr>
      </w:pPr>
    </w:p>
    <w:p w14:paraId="53C09780" w14:textId="7DB0C498" w:rsidR="00B92F56" w:rsidRPr="00303F9D" w:rsidRDefault="0091233E" w:rsidP="00303F9D">
      <w:pPr>
        <w:pStyle w:val="afff2"/>
        <w:numPr>
          <w:ilvl w:val="0"/>
          <w:numId w:val="16"/>
        </w:numPr>
        <w:rPr>
          <w:rFonts w:hint="eastAsia"/>
          <w:b/>
          <w:bCs/>
          <w:noProof/>
        </w:rPr>
      </w:pPr>
      <w:r>
        <w:rPr>
          <w:b/>
          <w:bCs/>
          <w:noProof/>
        </w:rPr>
        <w:t>Proposed Timeline</w:t>
      </w:r>
    </w:p>
    <w:p w14:paraId="1E80D9FA" w14:textId="11AA7906" w:rsidR="00B92F56" w:rsidRPr="00B92F56" w:rsidRDefault="00B92F56" w:rsidP="00B92F56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  <w:r w:rsidRPr="00B92F56">
        <w:rPr>
          <w:rFonts w:asciiTheme="minorHAnsi" w:hAnsiTheme="minorHAnsi" w:cstheme="minorHAnsi"/>
        </w:rPr>
        <w:t>Project Week 1: 1</w:t>
      </w:r>
      <w:r>
        <w:rPr>
          <w:rFonts w:asciiTheme="minorHAnsi" w:hAnsiTheme="minorHAnsi" w:cstheme="minorHAnsi"/>
        </w:rPr>
        <w:t>2</w:t>
      </w:r>
      <w:r w:rsidRPr="00B92F56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</w:t>
      </w:r>
    </w:p>
    <w:p w14:paraId="50370271" w14:textId="1E107491" w:rsidR="00B92F56" w:rsidRPr="00B92F56" w:rsidRDefault="00B92F56" w:rsidP="00B92F56">
      <w:pPr>
        <w:numPr>
          <w:ilvl w:val="2"/>
          <w:numId w:val="45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B92F56">
        <w:rPr>
          <w:rFonts w:asciiTheme="minorHAnsi" w:hAnsiTheme="minorHAnsi" w:cstheme="minorHAnsi"/>
        </w:rPr>
        <w:t xml:space="preserve">Submit a detailed project proposal. </w:t>
      </w:r>
      <w:r w:rsidR="00303F9D">
        <w:rPr>
          <w:rFonts w:asciiTheme="minorHAnsi" w:hAnsiTheme="minorHAnsi" w:cstheme="minorHAnsi"/>
        </w:rPr>
        <w:t>Establish the platform designer and try to establish the display system with the code from lab</w:t>
      </w:r>
      <w:proofErr w:type="gramStart"/>
      <w:r w:rsidR="00303F9D">
        <w:rPr>
          <w:rFonts w:asciiTheme="minorHAnsi" w:hAnsiTheme="minorHAnsi" w:cstheme="minorHAnsi"/>
        </w:rPr>
        <w:t>8.</w:t>
      </w:r>
      <w:r w:rsidRPr="00B92F56">
        <w:rPr>
          <w:rFonts w:asciiTheme="minorHAnsi" w:hAnsiTheme="minorHAnsi" w:cstheme="minorHAnsi"/>
        </w:rPr>
        <w:t>.</w:t>
      </w:r>
      <w:proofErr w:type="gramEnd"/>
    </w:p>
    <w:p w14:paraId="696592D9" w14:textId="6D97B2F8" w:rsidR="00B92F56" w:rsidRPr="00B92F56" w:rsidRDefault="00B92F56" w:rsidP="00B92F56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  <w:r w:rsidRPr="00B92F56">
        <w:rPr>
          <w:rFonts w:asciiTheme="minorHAnsi" w:hAnsiTheme="minorHAnsi" w:cstheme="minorHAnsi"/>
        </w:rPr>
        <w:t xml:space="preserve">Project Week 2: </w:t>
      </w:r>
      <w:r w:rsidR="00303F9D">
        <w:rPr>
          <w:rFonts w:asciiTheme="minorHAnsi" w:hAnsiTheme="minorHAnsi" w:cstheme="minorHAnsi"/>
        </w:rPr>
        <w:t>12</w:t>
      </w:r>
      <w:r w:rsidRPr="00B92F56">
        <w:rPr>
          <w:rFonts w:asciiTheme="minorHAnsi" w:hAnsiTheme="minorHAnsi" w:cstheme="minorHAnsi"/>
        </w:rPr>
        <w:t>/</w:t>
      </w:r>
      <w:r w:rsidR="00303F9D">
        <w:rPr>
          <w:rFonts w:asciiTheme="minorHAnsi" w:hAnsiTheme="minorHAnsi" w:cstheme="minorHAnsi"/>
        </w:rPr>
        <w:t>9</w:t>
      </w:r>
    </w:p>
    <w:p w14:paraId="78BF7AF3" w14:textId="17602B27" w:rsidR="00B92F56" w:rsidRPr="00B92F56" w:rsidRDefault="00B92F56" w:rsidP="00B92F56">
      <w:pPr>
        <w:numPr>
          <w:ilvl w:val="2"/>
          <w:numId w:val="45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B92F56">
        <w:rPr>
          <w:rFonts w:asciiTheme="minorHAnsi" w:hAnsiTheme="minorHAnsi" w:cstheme="minorHAnsi"/>
        </w:rPr>
        <w:t xml:space="preserve">Work on your final project, </w:t>
      </w:r>
      <w:r w:rsidR="00303F9D">
        <w:rPr>
          <w:rFonts w:asciiTheme="minorHAnsi" w:hAnsiTheme="minorHAnsi" w:cstheme="minorHAnsi"/>
        </w:rPr>
        <w:t xml:space="preserve">finish some basic operation with block, and make it rotate and falling. Be careful to the boundary check which could cause a lot of </w:t>
      </w:r>
      <w:proofErr w:type="gramStart"/>
      <w:r w:rsidR="00303F9D">
        <w:rPr>
          <w:rFonts w:asciiTheme="minorHAnsi" w:hAnsiTheme="minorHAnsi" w:cstheme="minorHAnsi"/>
        </w:rPr>
        <w:t>bug</w:t>
      </w:r>
      <w:proofErr w:type="gramEnd"/>
      <w:r w:rsidR="00303F9D">
        <w:rPr>
          <w:rFonts w:asciiTheme="minorHAnsi" w:hAnsiTheme="minorHAnsi" w:cstheme="minorHAnsi"/>
        </w:rPr>
        <w:t>.</w:t>
      </w:r>
    </w:p>
    <w:p w14:paraId="64DCC099" w14:textId="75D923F3" w:rsidR="00B92F56" w:rsidRPr="00B92F56" w:rsidRDefault="00B92F56" w:rsidP="00B92F56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  <w:r w:rsidRPr="00B92F56">
        <w:rPr>
          <w:rFonts w:asciiTheme="minorHAnsi" w:hAnsiTheme="minorHAnsi" w:cstheme="minorHAnsi"/>
        </w:rPr>
        <w:t>Project Week 3: 1</w:t>
      </w:r>
      <w:r w:rsidR="00303F9D">
        <w:rPr>
          <w:rFonts w:asciiTheme="minorHAnsi" w:hAnsiTheme="minorHAnsi" w:cstheme="minorHAnsi"/>
        </w:rPr>
        <w:t>2</w:t>
      </w:r>
      <w:r w:rsidRPr="00B92F56">
        <w:rPr>
          <w:rFonts w:asciiTheme="minorHAnsi" w:hAnsiTheme="minorHAnsi" w:cstheme="minorHAnsi"/>
        </w:rPr>
        <w:t>/</w:t>
      </w:r>
      <w:r w:rsidR="00303F9D">
        <w:rPr>
          <w:rFonts w:asciiTheme="minorHAnsi" w:hAnsiTheme="minorHAnsi" w:cstheme="minorHAnsi"/>
        </w:rPr>
        <w:t>16</w:t>
      </w:r>
    </w:p>
    <w:p w14:paraId="03D5A565" w14:textId="71BFE94E" w:rsidR="00B92F56" w:rsidRPr="00B92F56" w:rsidRDefault="00B92F56" w:rsidP="00B92F56">
      <w:pPr>
        <w:numPr>
          <w:ilvl w:val="2"/>
          <w:numId w:val="45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B92F56">
        <w:rPr>
          <w:rFonts w:asciiTheme="minorHAnsi" w:hAnsiTheme="minorHAnsi" w:cstheme="minorHAnsi"/>
        </w:rPr>
        <w:t xml:space="preserve">Mid-checkpoint with your TA. </w:t>
      </w:r>
      <w:r w:rsidR="00303F9D">
        <w:rPr>
          <w:rFonts w:asciiTheme="minorHAnsi" w:hAnsiTheme="minorHAnsi" w:cstheme="minorHAnsi"/>
        </w:rPr>
        <w:t>We need to finish the basic function of the game.</w:t>
      </w:r>
      <w:r w:rsidRPr="00B92F56">
        <w:rPr>
          <w:rFonts w:asciiTheme="minorHAnsi" w:hAnsiTheme="minorHAnsi" w:cstheme="minorHAnsi"/>
        </w:rPr>
        <w:t xml:space="preserve"> </w:t>
      </w:r>
    </w:p>
    <w:p w14:paraId="5EA25522" w14:textId="77777777" w:rsidR="00303F9D" w:rsidRDefault="00B92F56" w:rsidP="00303F9D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  <w:r w:rsidRPr="00B92F56">
        <w:rPr>
          <w:rFonts w:asciiTheme="minorHAnsi" w:hAnsiTheme="minorHAnsi" w:cstheme="minorHAnsi"/>
        </w:rPr>
        <w:t>Project Week 4: 12/</w:t>
      </w:r>
      <w:r w:rsidR="00303F9D" w:rsidRPr="00303F9D">
        <w:rPr>
          <w:rFonts w:asciiTheme="minorHAnsi" w:hAnsiTheme="minorHAnsi" w:cstheme="minorHAnsi"/>
        </w:rPr>
        <w:t>23</w:t>
      </w:r>
      <w:r w:rsidRPr="00B92F56">
        <w:rPr>
          <w:rFonts w:asciiTheme="minorHAnsi" w:hAnsiTheme="minorHAnsi" w:cstheme="minorHAnsi"/>
        </w:rPr>
        <w:t xml:space="preserve"> </w:t>
      </w:r>
    </w:p>
    <w:p w14:paraId="2CC064B5" w14:textId="7ADF5C2F" w:rsidR="00B92F56" w:rsidRPr="00B92F56" w:rsidRDefault="00303F9D" w:rsidP="00303F9D">
      <w:pPr>
        <w:autoSpaceDE w:val="0"/>
        <w:autoSpaceDN w:val="0"/>
        <w:adjustRightInd w:val="0"/>
        <w:spacing w:line="240" w:lineRule="auto"/>
        <w:ind w:left="2160" w:firstLine="0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/>
        </w:rPr>
        <w:t xml:space="preserve">Keep working on the difficulty part, like the audio and score display and the speed of block acceleration with the score number. </w:t>
      </w:r>
    </w:p>
    <w:p w14:paraId="106691D2" w14:textId="34D9BC81" w:rsidR="00B92F56" w:rsidRPr="00B92F56" w:rsidRDefault="00B92F56" w:rsidP="00B92F56">
      <w:pPr>
        <w:autoSpaceDE w:val="0"/>
        <w:autoSpaceDN w:val="0"/>
        <w:adjustRightInd w:val="0"/>
        <w:spacing w:line="240" w:lineRule="auto"/>
        <w:ind w:firstLine="0"/>
        <w:rPr>
          <w:rFonts w:asciiTheme="minorHAnsi" w:hAnsiTheme="minorHAnsi" w:cstheme="minorHAnsi"/>
        </w:rPr>
      </w:pPr>
      <w:r w:rsidRPr="00B92F56">
        <w:rPr>
          <w:rFonts w:asciiTheme="minorHAnsi" w:hAnsiTheme="minorHAnsi" w:cstheme="minorHAnsi"/>
        </w:rPr>
        <w:t>Demo Week 5: 12/</w:t>
      </w:r>
      <w:r w:rsidR="00303F9D">
        <w:rPr>
          <w:rFonts w:asciiTheme="minorHAnsi" w:hAnsiTheme="minorHAnsi" w:cstheme="minorHAnsi"/>
        </w:rPr>
        <w:t>28</w:t>
      </w:r>
    </w:p>
    <w:p w14:paraId="696D6B69" w14:textId="3E1FAC11" w:rsidR="00B92F56" w:rsidRDefault="00B92F56" w:rsidP="00303F9D">
      <w:pPr>
        <w:numPr>
          <w:ilvl w:val="2"/>
          <w:numId w:val="45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B92F56">
        <w:rPr>
          <w:rFonts w:asciiTheme="minorHAnsi" w:hAnsiTheme="minorHAnsi" w:cstheme="minorHAnsi"/>
        </w:rPr>
        <w:t xml:space="preserve">Demo project and submit written project report. </w:t>
      </w:r>
    </w:p>
    <w:p w14:paraId="6018CCE2" w14:textId="77777777" w:rsidR="00303F9D" w:rsidRPr="00B92F56" w:rsidRDefault="00303F9D" w:rsidP="00303F9D">
      <w:pPr>
        <w:autoSpaceDE w:val="0"/>
        <w:autoSpaceDN w:val="0"/>
        <w:adjustRightInd w:val="0"/>
        <w:spacing w:line="240" w:lineRule="auto"/>
        <w:ind w:left="1800" w:firstLine="0"/>
        <w:rPr>
          <w:rFonts w:asciiTheme="minorHAnsi" w:hAnsiTheme="minorHAnsi" w:cstheme="minorHAnsi" w:hint="eastAsia"/>
        </w:rPr>
      </w:pPr>
    </w:p>
    <w:sectPr w:rsidR="00303F9D" w:rsidRPr="00B92F56" w:rsidSect="00D562FF"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CA3AB" w14:textId="77777777" w:rsidR="00676340" w:rsidRDefault="00676340">
      <w:pPr>
        <w:spacing w:line="240" w:lineRule="auto"/>
      </w:pPr>
      <w:r>
        <w:separator/>
      </w:r>
    </w:p>
    <w:p w14:paraId="582F9B14" w14:textId="77777777" w:rsidR="00676340" w:rsidRDefault="00676340"/>
  </w:endnote>
  <w:endnote w:type="continuationSeparator" w:id="0">
    <w:p w14:paraId="562553F3" w14:textId="77777777" w:rsidR="00676340" w:rsidRDefault="00676340">
      <w:pPr>
        <w:spacing w:line="240" w:lineRule="auto"/>
      </w:pPr>
      <w:r>
        <w:continuationSeparator/>
      </w:r>
    </w:p>
    <w:p w14:paraId="71126532" w14:textId="77777777" w:rsidR="00676340" w:rsidRDefault="006763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FF" w:usb1="7ACFFDFB" w:usb2="00000017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0DCC" w14:textId="77777777" w:rsidR="00676340" w:rsidRDefault="00676340">
      <w:pPr>
        <w:spacing w:line="240" w:lineRule="auto"/>
      </w:pPr>
      <w:r>
        <w:separator/>
      </w:r>
    </w:p>
    <w:p w14:paraId="706A2864" w14:textId="77777777" w:rsidR="00676340" w:rsidRDefault="00676340"/>
  </w:footnote>
  <w:footnote w:type="continuationSeparator" w:id="0">
    <w:p w14:paraId="1766FDA4" w14:textId="77777777" w:rsidR="00676340" w:rsidRDefault="00676340">
      <w:pPr>
        <w:spacing w:line="240" w:lineRule="auto"/>
      </w:pPr>
      <w:r>
        <w:continuationSeparator/>
      </w:r>
    </w:p>
    <w:p w14:paraId="651D35AC" w14:textId="77777777" w:rsidR="00676340" w:rsidRDefault="006763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331DA3"/>
    <w:multiLevelType w:val="hybridMultilevel"/>
    <w:tmpl w:val="6AF84468"/>
    <w:lvl w:ilvl="0" w:tplc="0374DDB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444390"/>
    <w:multiLevelType w:val="hybridMultilevel"/>
    <w:tmpl w:val="0242E842"/>
    <w:lvl w:ilvl="0" w:tplc="0C72DE70">
      <w:start w:val="2"/>
      <w:numFmt w:val="bullet"/>
      <w:lvlText w:val="-"/>
      <w:lvlJc w:val="left"/>
      <w:pPr>
        <w:ind w:left="360" w:hanging="360"/>
      </w:pPr>
      <w:rPr>
        <w:rFonts w:ascii="Times New Roman" w:eastAsia="Microsoft YaHei U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D7B49CD"/>
    <w:multiLevelType w:val="hybridMultilevel"/>
    <w:tmpl w:val="D4789290"/>
    <w:lvl w:ilvl="0" w:tplc="CBB435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5772B61"/>
    <w:multiLevelType w:val="hybridMultilevel"/>
    <w:tmpl w:val="BF0E0ADE"/>
    <w:lvl w:ilvl="0" w:tplc="EF2057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8B2FC4"/>
    <w:multiLevelType w:val="hybridMultilevel"/>
    <w:tmpl w:val="721AC2E2"/>
    <w:lvl w:ilvl="0" w:tplc="FB242054">
      <w:start w:val="1"/>
      <w:numFmt w:val="lowerLetter"/>
      <w:lvlText w:val="%1."/>
      <w:lvlJc w:val="left"/>
      <w:pPr>
        <w:ind w:left="360" w:hanging="360"/>
      </w:pPr>
      <w:rPr>
        <w:rFonts w:asciiTheme="minorHAnsi" w:eastAsia="Microsoft YaHei UI" w:hAnsiTheme="minorHAnsi" w:cstheme="minorHAns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56440C"/>
    <w:multiLevelType w:val="hybridMultilevel"/>
    <w:tmpl w:val="302ED652"/>
    <w:lvl w:ilvl="0" w:tplc="87FE9F7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40220B"/>
    <w:multiLevelType w:val="hybridMultilevel"/>
    <w:tmpl w:val="FB9E7082"/>
    <w:lvl w:ilvl="0" w:tplc="79F08D22">
      <w:numFmt w:val="bullet"/>
      <w:lvlText w:val="·"/>
      <w:lvlJc w:val="left"/>
      <w:pPr>
        <w:ind w:left="420" w:hanging="420"/>
      </w:pPr>
      <w:rPr>
        <w:rFonts w:ascii="Microsoft YaHei UI" w:eastAsia="Microsoft YaHei UI" w:hAnsi="Microsoft YaHei UI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200E3C"/>
    <w:multiLevelType w:val="hybridMultilevel"/>
    <w:tmpl w:val="F6B4E592"/>
    <w:lvl w:ilvl="0" w:tplc="79F08D22">
      <w:numFmt w:val="bullet"/>
      <w:lvlText w:val="·"/>
      <w:lvlJc w:val="left"/>
      <w:pPr>
        <w:ind w:left="360" w:hanging="360"/>
      </w:pPr>
      <w:rPr>
        <w:rFonts w:ascii="Microsoft YaHei UI" w:eastAsia="Microsoft YaHei UI" w:hAnsi="Microsoft YaHei UI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C653B8A"/>
    <w:multiLevelType w:val="hybridMultilevel"/>
    <w:tmpl w:val="E520C23C"/>
    <w:lvl w:ilvl="0" w:tplc="3232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E60094"/>
    <w:multiLevelType w:val="hybridMultilevel"/>
    <w:tmpl w:val="3E328190"/>
    <w:lvl w:ilvl="0" w:tplc="5662539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A96241"/>
    <w:multiLevelType w:val="hybridMultilevel"/>
    <w:tmpl w:val="AA447760"/>
    <w:lvl w:ilvl="0" w:tplc="6C3E13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18A1DDC"/>
    <w:multiLevelType w:val="hybridMultilevel"/>
    <w:tmpl w:val="ACEA116A"/>
    <w:lvl w:ilvl="0" w:tplc="11F2DDE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D24A1E"/>
    <w:multiLevelType w:val="hybridMultilevel"/>
    <w:tmpl w:val="0B0892E6"/>
    <w:lvl w:ilvl="0" w:tplc="FB58299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4346FE"/>
    <w:multiLevelType w:val="hybridMultilevel"/>
    <w:tmpl w:val="B8ECD2CC"/>
    <w:lvl w:ilvl="0" w:tplc="953A7BF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741808"/>
    <w:multiLevelType w:val="hybridMultilevel"/>
    <w:tmpl w:val="517A33C0"/>
    <w:lvl w:ilvl="0" w:tplc="70365FD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CF2432"/>
    <w:multiLevelType w:val="hybridMultilevel"/>
    <w:tmpl w:val="AD00450C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565C68"/>
    <w:multiLevelType w:val="hybridMultilevel"/>
    <w:tmpl w:val="B8AE71DC"/>
    <w:lvl w:ilvl="0" w:tplc="A9CC82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203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46B2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ABB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AAE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A44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CC8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AE2D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A8E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9FE6990"/>
    <w:multiLevelType w:val="hybridMultilevel"/>
    <w:tmpl w:val="E05A6622"/>
    <w:lvl w:ilvl="0" w:tplc="420A04A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A5A1099"/>
    <w:multiLevelType w:val="multilevel"/>
    <w:tmpl w:val="4268E1E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B5703EE"/>
    <w:multiLevelType w:val="hybridMultilevel"/>
    <w:tmpl w:val="D55E1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E70F1E"/>
    <w:multiLevelType w:val="hybridMultilevel"/>
    <w:tmpl w:val="8166C9BC"/>
    <w:lvl w:ilvl="0" w:tplc="5782B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1221E7"/>
    <w:multiLevelType w:val="hybridMultilevel"/>
    <w:tmpl w:val="E50ECE7A"/>
    <w:lvl w:ilvl="0" w:tplc="34004B94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AC04C5"/>
    <w:multiLevelType w:val="hybridMultilevel"/>
    <w:tmpl w:val="EAFC4B24"/>
    <w:lvl w:ilvl="0" w:tplc="9EB8873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75400F2"/>
    <w:multiLevelType w:val="hybridMultilevel"/>
    <w:tmpl w:val="683A155A"/>
    <w:lvl w:ilvl="0" w:tplc="D710F8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ABB78B8"/>
    <w:multiLevelType w:val="hybridMultilevel"/>
    <w:tmpl w:val="FDF43A34"/>
    <w:lvl w:ilvl="0" w:tplc="3B9056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86C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E13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CA4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65B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00A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E09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2284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CE8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C1C680A"/>
    <w:multiLevelType w:val="hybridMultilevel"/>
    <w:tmpl w:val="11426210"/>
    <w:lvl w:ilvl="0" w:tplc="04090019">
      <w:start w:val="1"/>
      <w:numFmt w:val="low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D584159"/>
    <w:multiLevelType w:val="hybridMultilevel"/>
    <w:tmpl w:val="361AD9A6"/>
    <w:lvl w:ilvl="0" w:tplc="CC8A68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8C5650"/>
    <w:multiLevelType w:val="hybridMultilevel"/>
    <w:tmpl w:val="36944BB4"/>
    <w:lvl w:ilvl="0" w:tplc="9A80BF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D702056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415A48"/>
    <w:multiLevelType w:val="hybridMultilevel"/>
    <w:tmpl w:val="0C149D1E"/>
    <w:lvl w:ilvl="0" w:tplc="FA985C9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67627C"/>
    <w:multiLevelType w:val="hybridMultilevel"/>
    <w:tmpl w:val="D81C6544"/>
    <w:lvl w:ilvl="0" w:tplc="35CE9B4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591044B"/>
    <w:multiLevelType w:val="hybridMultilevel"/>
    <w:tmpl w:val="0A26919A"/>
    <w:lvl w:ilvl="0" w:tplc="78F81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CD068D"/>
    <w:multiLevelType w:val="hybridMultilevel"/>
    <w:tmpl w:val="61EABC3C"/>
    <w:lvl w:ilvl="0" w:tplc="851647A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40"/>
  </w:num>
  <w:num w:numId="13">
    <w:abstractNumId w:val="33"/>
  </w:num>
  <w:num w:numId="14">
    <w:abstractNumId w:val="28"/>
  </w:num>
  <w:num w:numId="15">
    <w:abstractNumId w:val="39"/>
  </w:num>
  <w:num w:numId="16">
    <w:abstractNumId w:val="17"/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34"/>
  </w:num>
  <w:num w:numId="20">
    <w:abstractNumId w:val="20"/>
  </w:num>
  <w:num w:numId="21">
    <w:abstractNumId w:val="14"/>
  </w:num>
  <w:num w:numId="22">
    <w:abstractNumId w:val="36"/>
  </w:num>
  <w:num w:numId="23">
    <w:abstractNumId w:val="25"/>
  </w:num>
  <w:num w:numId="24">
    <w:abstractNumId w:val="16"/>
  </w:num>
  <w:num w:numId="25">
    <w:abstractNumId w:val="37"/>
  </w:num>
  <w:num w:numId="26">
    <w:abstractNumId w:val="27"/>
  </w:num>
  <w:num w:numId="27">
    <w:abstractNumId w:val="30"/>
  </w:num>
  <w:num w:numId="28">
    <w:abstractNumId w:val="19"/>
  </w:num>
  <w:num w:numId="29">
    <w:abstractNumId w:val="15"/>
  </w:num>
  <w:num w:numId="30">
    <w:abstractNumId w:val="44"/>
  </w:num>
  <w:num w:numId="31">
    <w:abstractNumId w:val="41"/>
  </w:num>
  <w:num w:numId="32">
    <w:abstractNumId w:val="23"/>
  </w:num>
  <w:num w:numId="33">
    <w:abstractNumId w:val="42"/>
  </w:num>
  <w:num w:numId="34">
    <w:abstractNumId w:val="22"/>
  </w:num>
  <w:num w:numId="35">
    <w:abstractNumId w:val="24"/>
  </w:num>
  <w:num w:numId="36">
    <w:abstractNumId w:val="21"/>
  </w:num>
  <w:num w:numId="37">
    <w:abstractNumId w:val="32"/>
  </w:num>
  <w:num w:numId="38">
    <w:abstractNumId w:val="10"/>
  </w:num>
  <w:num w:numId="39">
    <w:abstractNumId w:val="31"/>
  </w:num>
  <w:num w:numId="40">
    <w:abstractNumId w:val="13"/>
  </w:num>
  <w:num w:numId="41">
    <w:abstractNumId w:val="38"/>
  </w:num>
  <w:num w:numId="42">
    <w:abstractNumId w:val="43"/>
  </w:num>
  <w:num w:numId="43">
    <w:abstractNumId w:val="18"/>
  </w:num>
  <w:num w:numId="44">
    <w:abstractNumId w:val="11"/>
  </w:num>
  <w:num w:numId="45">
    <w:abstractNumId w:val="26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F0"/>
    <w:rsid w:val="000055E6"/>
    <w:rsid w:val="00015ADA"/>
    <w:rsid w:val="00025316"/>
    <w:rsid w:val="00042139"/>
    <w:rsid w:val="00057829"/>
    <w:rsid w:val="00084024"/>
    <w:rsid w:val="000968DE"/>
    <w:rsid w:val="000A24AC"/>
    <w:rsid w:val="000A4DE8"/>
    <w:rsid w:val="000C4362"/>
    <w:rsid w:val="000C49F5"/>
    <w:rsid w:val="000D3F41"/>
    <w:rsid w:val="000D753E"/>
    <w:rsid w:val="000E3EFC"/>
    <w:rsid w:val="000E759E"/>
    <w:rsid w:val="000F4C44"/>
    <w:rsid w:val="00101113"/>
    <w:rsid w:val="001334CA"/>
    <w:rsid w:val="00153DA9"/>
    <w:rsid w:val="00161789"/>
    <w:rsid w:val="00164EB5"/>
    <w:rsid w:val="00173243"/>
    <w:rsid w:val="00177B11"/>
    <w:rsid w:val="00181C98"/>
    <w:rsid w:val="0019774C"/>
    <w:rsid w:val="001A0924"/>
    <w:rsid w:val="001A5ADC"/>
    <w:rsid w:val="001A6939"/>
    <w:rsid w:val="001C742B"/>
    <w:rsid w:val="001D41DF"/>
    <w:rsid w:val="001E3DBC"/>
    <w:rsid w:val="001E61A4"/>
    <w:rsid w:val="002039CD"/>
    <w:rsid w:val="0020518D"/>
    <w:rsid w:val="00230EFC"/>
    <w:rsid w:val="002463BF"/>
    <w:rsid w:val="00250AAF"/>
    <w:rsid w:val="002549EB"/>
    <w:rsid w:val="00256664"/>
    <w:rsid w:val="00257FAE"/>
    <w:rsid w:val="00263660"/>
    <w:rsid w:val="002657B5"/>
    <w:rsid w:val="00286C5D"/>
    <w:rsid w:val="00290790"/>
    <w:rsid w:val="00291ADB"/>
    <w:rsid w:val="002959F5"/>
    <w:rsid w:val="002A3EF5"/>
    <w:rsid w:val="002A6F02"/>
    <w:rsid w:val="002B3DAF"/>
    <w:rsid w:val="002B4B29"/>
    <w:rsid w:val="002C2C0E"/>
    <w:rsid w:val="002E1672"/>
    <w:rsid w:val="002F4250"/>
    <w:rsid w:val="003026F0"/>
    <w:rsid w:val="00303F9D"/>
    <w:rsid w:val="00313E12"/>
    <w:rsid w:val="00326028"/>
    <w:rsid w:val="00331206"/>
    <w:rsid w:val="00331242"/>
    <w:rsid w:val="00331CA1"/>
    <w:rsid w:val="00347643"/>
    <w:rsid w:val="00352660"/>
    <w:rsid w:val="00352920"/>
    <w:rsid w:val="00355DCA"/>
    <w:rsid w:val="00357BBA"/>
    <w:rsid w:val="00360DA4"/>
    <w:rsid w:val="003651AE"/>
    <w:rsid w:val="0038400C"/>
    <w:rsid w:val="0039642C"/>
    <w:rsid w:val="003A25DC"/>
    <w:rsid w:val="003B6EE5"/>
    <w:rsid w:val="003D0647"/>
    <w:rsid w:val="003D7EFB"/>
    <w:rsid w:val="00405832"/>
    <w:rsid w:val="0041453B"/>
    <w:rsid w:val="004153A5"/>
    <w:rsid w:val="00430C34"/>
    <w:rsid w:val="0043186D"/>
    <w:rsid w:val="00441829"/>
    <w:rsid w:val="0044225D"/>
    <w:rsid w:val="004459D8"/>
    <w:rsid w:val="00446CDA"/>
    <w:rsid w:val="004570EA"/>
    <w:rsid w:val="00482778"/>
    <w:rsid w:val="00485C7D"/>
    <w:rsid w:val="00492D03"/>
    <w:rsid w:val="004A3861"/>
    <w:rsid w:val="004A61C9"/>
    <w:rsid w:val="004B28B1"/>
    <w:rsid w:val="004B4353"/>
    <w:rsid w:val="004C2736"/>
    <w:rsid w:val="004D3F85"/>
    <w:rsid w:val="004D6ED7"/>
    <w:rsid w:val="004E3225"/>
    <w:rsid w:val="004E5624"/>
    <w:rsid w:val="004F1D66"/>
    <w:rsid w:val="004F6428"/>
    <w:rsid w:val="0051369A"/>
    <w:rsid w:val="00525F15"/>
    <w:rsid w:val="00527742"/>
    <w:rsid w:val="0053723D"/>
    <w:rsid w:val="00551A02"/>
    <w:rsid w:val="00551E8C"/>
    <w:rsid w:val="005534FA"/>
    <w:rsid w:val="005A192B"/>
    <w:rsid w:val="005A1BD1"/>
    <w:rsid w:val="005A3F61"/>
    <w:rsid w:val="005B1F41"/>
    <w:rsid w:val="005B36E0"/>
    <w:rsid w:val="005D3A03"/>
    <w:rsid w:val="005D71D0"/>
    <w:rsid w:val="005E6867"/>
    <w:rsid w:val="0060659D"/>
    <w:rsid w:val="00611A1E"/>
    <w:rsid w:val="006237FF"/>
    <w:rsid w:val="0063707D"/>
    <w:rsid w:val="00643081"/>
    <w:rsid w:val="00644C19"/>
    <w:rsid w:val="006531A5"/>
    <w:rsid w:val="00654D8D"/>
    <w:rsid w:val="00663B57"/>
    <w:rsid w:val="00676340"/>
    <w:rsid w:val="0068179C"/>
    <w:rsid w:val="006837A8"/>
    <w:rsid w:val="006902DB"/>
    <w:rsid w:val="006A2E99"/>
    <w:rsid w:val="006A4E28"/>
    <w:rsid w:val="006B1C24"/>
    <w:rsid w:val="006B289E"/>
    <w:rsid w:val="006C7218"/>
    <w:rsid w:val="006C7B74"/>
    <w:rsid w:val="006D31A3"/>
    <w:rsid w:val="006E0D61"/>
    <w:rsid w:val="00705A3D"/>
    <w:rsid w:val="007113BB"/>
    <w:rsid w:val="00730C57"/>
    <w:rsid w:val="007329BF"/>
    <w:rsid w:val="007633B2"/>
    <w:rsid w:val="00774449"/>
    <w:rsid w:val="0077462C"/>
    <w:rsid w:val="00784146"/>
    <w:rsid w:val="00787AB1"/>
    <w:rsid w:val="00797569"/>
    <w:rsid w:val="007A16A2"/>
    <w:rsid w:val="007A36F2"/>
    <w:rsid w:val="007A4B6A"/>
    <w:rsid w:val="007A61F0"/>
    <w:rsid w:val="007D10EC"/>
    <w:rsid w:val="007E19F8"/>
    <w:rsid w:val="007E46C1"/>
    <w:rsid w:val="007E6E98"/>
    <w:rsid w:val="007F3621"/>
    <w:rsid w:val="007F7372"/>
    <w:rsid w:val="008002C0"/>
    <w:rsid w:val="00806189"/>
    <w:rsid w:val="00807070"/>
    <w:rsid w:val="00807FEF"/>
    <w:rsid w:val="008100E7"/>
    <w:rsid w:val="008131B3"/>
    <w:rsid w:val="00822270"/>
    <w:rsid w:val="00822DCB"/>
    <w:rsid w:val="00823458"/>
    <w:rsid w:val="00830316"/>
    <w:rsid w:val="008578E5"/>
    <w:rsid w:val="00867100"/>
    <w:rsid w:val="00871526"/>
    <w:rsid w:val="00871AFE"/>
    <w:rsid w:val="0088319A"/>
    <w:rsid w:val="0088537F"/>
    <w:rsid w:val="008877A2"/>
    <w:rsid w:val="008A6A02"/>
    <w:rsid w:val="008C32EF"/>
    <w:rsid w:val="008C5323"/>
    <w:rsid w:val="008E66E4"/>
    <w:rsid w:val="008E7364"/>
    <w:rsid w:val="008F2F9C"/>
    <w:rsid w:val="008F4B78"/>
    <w:rsid w:val="0091233E"/>
    <w:rsid w:val="00922035"/>
    <w:rsid w:val="00932F82"/>
    <w:rsid w:val="009348DC"/>
    <w:rsid w:val="009528AE"/>
    <w:rsid w:val="00956FA9"/>
    <w:rsid w:val="00972560"/>
    <w:rsid w:val="00973674"/>
    <w:rsid w:val="009745E8"/>
    <w:rsid w:val="009A050C"/>
    <w:rsid w:val="009A1D2D"/>
    <w:rsid w:val="009A6A3B"/>
    <w:rsid w:val="009B224B"/>
    <w:rsid w:val="009B4D5C"/>
    <w:rsid w:val="009C2CBB"/>
    <w:rsid w:val="009C3AAE"/>
    <w:rsid w:val="009C4443"/>
    <w:rsid w:val="009D738D"/>
    <w:rsid w:val="009D78AD"/>
    <w:rsid w:val="009F32F7"/>
    <w:rsid w:val="00A02981"/>
    <w:rsid w:val="00A05FDB"/>
    <w:rsid w:val="00A10809"/>
    <w:rsid w:val="00A26FE8"/>
    <w:rsid w:val="00A31622"/>
    <w:rsid w:val="00A40E82"/>
    <w:rsid w:val="00A41BDD"/>
    <w:rsid w:val="00A5511A"/>
    <w:rsid w:val="00A8424A"/>
    <w:rsid w:val="00A906B2"/>
    <w:rsid w:val="00AA3AD7"/>
    <w:rsid w:val="00AB2AC8"/>
    <w:rsid w:val="00AB45E8"/>
    <w:rsid w:val="00AD00B5"/>
    <w:rsid w:val="00AE0C61"/>
    <w:rsid w:val="00AE13E3"/>
    <w:rsid w:val="00AE3D9F"/>
    <w:rsid w:val="00AF46A5"/>
    <w:rsid w:val="00B12269"/>
    <w:rsid w:val="00B319C1"/>
    <w:rsid w:val="00B31C1C"/>
    <w:rsid w:val="00B31EAA"/>
    <w:rsid w:val="00B33366"/>
    <w:rsid w:val="00B51303"/>
    <w:rsid w:val="00B73CD1"/>
    <w:rsid w:val="00B73E6D"/>
    <w:rsid w:val="00B823AA"/>
    <w:rsid w:val="00B85B62"/>
    <w:rsid w:val="00B9012A"/>
    <w:rsid w:val="00B92F56"/>
    <w:rsid w:val="00B958BB"/>
    <w:rsid w:val="00BA1AF6"/>
    <w:rsid w:val="00BA45DB"/>
    <w:rsid w:val="00BB3EFD"/>
    <w:rsid w:val="00BB56FD"/>
    <w:rsid w:val="00BC006A"/>
    <w:rsid w:val="00BD1A67"/>
    <w:rsid w:val="00BE1643"/>
    <w:rsid w:val="00BF1348"/>
    <w:rsid w:val="00BF4184"/>
    <w:rsid w:val="00C00635"/>
    <w:rsid w:val="00C04313"/>
    <w:rsid w:val="00C0601E"/>
    <w:rsid w:val="00C10F22"/>
    <w:rsid w:val="00C31D30"/>
    <w:rsid w:val="00C53201"/>
    <w:rsid w:val="00C716FB"/>
    <w:rsid w:val="00CA44DE"/>
    <w:rsid w:val="00CB3369"/>
    <w:rsid w:val="00CC014B"/>
    <w:rsid w:val="00CC083C"/>
    <w:rsid w:val="00CD6E39"/>
    <w:rsid w:val="00CE6E33"/>
    <w:rsid w:val="00CF2750"/>
    <w:rsid w:val="00CF6E91"/>
    <w:rsid w:val="00CF7CEC"/>
    <w:rsid w:val="00D151AE"/>
    <w:rsid w:val="00D2494F"/>
    <w:rsid w:val="00D316C0"/>
    <w:rsid w:val="00D33AB6"/>
    <w:rsid w:val="00D353DB"/>
    <w:rsid w:val="00D45DAE"/>
    <w:rsid w:val="00D46508"/>
    <w:rsid w:val="00D562FF"/>
    <w:rsid w:val="00D659BC"/>
    <w:rsid w:val="00D73C84"/>
    <w:rsid w:val="00D82BAC"/>
    <w:rsid w:val="00D85B68"/>
    <w:rsid w:val="00D953CA"/>
    <w:rsid w:val="00D9712A"/>
    <w:rsid w:val="00D97BF6"/>
    <w:rsid w:val="00DB0231"/>
    <w:rsid w:val="00DB52B5"/>
    <w:rsid w:val="00DC54FA"/>
    <w:rsid w:val="00DC7096"/>
    <w:rsid w:val="00DD168E"/>
    <w:rsid w:val="00DF7CB8"/>
    <w:rsid w:val="00E01371"/>
    <w:rsid w:val="00E1391D"/>
    <w:rsid w:val="00E20318"/>
    <w:rsid w:val="00E2187D"/>
    <w:rsid w:val="00E246C7"/>
    <w:rsid w:val="00E371AD"/>
    <w:rsid w:val="00E4686C"/>
    <w:rsid w:val="00E50785"/>
    <w:rsid w:val="00E51833"/>
    <w:rsid w:val="00E55583"/>
    <w:rsid w:val="00E6004D"/>
    <w:rsid w:val="00E605A0"/>
    <w:rsid w:val="00E6467D"/>
    <w:rsid w:val="00E65772"/>
    <w:rsid w:val="00E70F03"/>
    <w:rsid w:val="00E73089"/>
    <w:rsid w:val="00E73EFF"/>
    <w:rsid w:val="00E74646"/>
    <w:rsid w:val="00E77AE7"/>
    <w:rsid w:val="00E801CE"/>
    <w:rsid w:val="00E81978"/>
    <w:rsid w:val="00E86A95"/>
    <w:rsid w:val="00E979B6"/>
    <w:rsid w:val="00EC07AD"/>
    <w:rsid w:val="00ED7D52"/>
    <w:rsid w:val="00EE6150"/>
    <w:rsid w:val="00EE65F5"/>
    <w:rsid w:val="00F0106C"/>
    <w:rsid w:val="00F0204E"/>
    <w:rsid w:val="00F10D2E"/>
    <w:rsid w:val="00F15C3C"/>
    <w:rsid w:val="00F31BEB"/>
    <w:rsid w:val="00F379B7"/>
    <w:rsid w:val="00F525FA"/>
    <w:rsid w:val="00F72506"/>
    <w:rsid w:val="00F75D23"/>
    <w:rsid w:val="00F83E1B"/>
    <w:rsid w:val="00F871A2"/>
    <w:rsid w:val="00F875BB"/>
    <w:rsid w:val="00F90372"/>
    <w:rsid w:val="00FA2AE5"/>
    <w:rsid w:val="00FB7C80"/>
    <w:rsid w:val="00FE449A"/>
    <w:rsid w:val="00FF2002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B7103"/>
  <w15:chartTrackingRefBased/>
  <w15:docId w15:val="{AADFBFA7-D5C4-4069-8A68-4C8F97C8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31622"/>
    <w:pPr>
      <w:spacing w:line="360" w:lineRule="auto"/>
    </w:pPr>
    <w:rPr>
      <w:rFonts w:ascii="Microsoft YaHei UI" w:eastAsia="Microsoft YaHei UI" w:hAnsi="Microsoft YaHei UI"/>
      <w:kern w:val="24"/>
    </w:rPr>
  </w:style>
  <w:style w:type="paragraph" w:styleId="1">
    <w:name w:val="heading 1"/>
    <w:basedOn w:val="a1"/>
    <w:next w:val="a1"/>
    <w:link w:val="10"/>
    <w:uiPriority w:val="4"/>
    <w:qFormat/>
    <w:rsid w:val="00A31622"/>
    <w:pPr>
      <w:keepNext/>
      <w:keepLines/>
      <w:ind w:firstLine="0"/>
      <w:jc w:val="center"/>
      <w:outlineLvl w:val="0"/>
    </w:pPr>
    <w:rPr>
      <w:rFonts w:cstheme="majorBidi"/>
      <w:b/>
      <w:bCs/>
    </w:rPr>
  </w:style>
  <w:style w:type="paragraph" w:styleId="21">
    <w:name w:val="heading 2"/>
    <w:basedOn w:val="a1"/>
    <w:next w:val="a1"/>
    <w:link w:val="22"/>
    <w:uiPriority w:val="4"/>
    <w:unhideWhenUsed/>
    <w:qFormat/>
    <w:rsid w:val="00A31622"/>
    <w:pPr>
      <w:keepNext/>
      <w:keepLines/>
      <w:ind w:firstLine="0"/>
      <w:outlineLvl w:val="1"/>
    </w:pPr>
    <w:rPr>
      <w:rFonts w:cstheme="majorBidi"/>
      <w:b/>
      <w:bCs/>
    </w:rPr>
  </w:style>
  <w:style w:type="paragraph" w:styleId="31">
    <w:name w:val="heading 3"/>
    <w:basedOn w:val="a1"/>
    <w:next w:val="a1"/>
    <w:link w:val="32"/>
    <w:uiPriority w:val="4"/>
    <w:unhideWhenUsed/>
    <w:qFormat/>
    <w:rsid w:val="00A31622"/>
    <w:pPr>
      <w:keepNext/>
      <w:keepLines/>
      <w:outlineLvl w:val="2"/>
    </w:pPr>
    <w:rPr>
      <w:rFonts w:cstheme="majorBidi"/>
      <w:b/>
      <w:bCs/>
    </w:rPr>
  </w:style>
  <w:style w:type="paragraph" w:styleId="41">
    <w:name w:val="heading 4"/>
    <w:basedOn w:val="a1"/>
    <w:next w:val="a1"/>
    <w:link w:val="42"/>
    <w:uiPriority w:val="4"/>
    <w:unhideWhenUsed/>
    <w:qFormat/>
    <w:rsid w:val="00A31622"/>
    <w:pPr>
      <w:keepNext/>
      <w:keepLines/>
      <w:outlineLvl w:val="3"/>
    </w:pPr>
    <w:rPr>
      <w:rFonts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4"/>
    <w:unhideWhenUsed/>
    <w:qFormat/>
    <w:rsid w:val="00A31622"/>
    <w:pPr>
      <w:keepNext/>
      <w:keepLines/>
      <w:outlineLvl w:val="4"/>
    </w:pPr>
    <w:rPr>
      <w:rFonts w:cstheme="majorBidi"/>
      <w:i/>
      <w:iCs/>
    </w:rPr>
  </w:style>
  <w:style w:type="paragraph" w:styleId="6">
    <w:name w:val="heading 6"/>
    <w:basedOn w:val="a1"/>
    <w:next w:val="a1"/>
    <w:link w:val="60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节标题"/>
    <w:basedOn w:val="a1"/>
    <w:uiPriority w:val="2"/>
    <w:qFormat/>
    <w:rsid w:val="00A31622"/>
    <w:pPr>
      <w:pageBreakBefore/>
      <w:ind w:firstLine="0"/>
      <w:jc w:val="center"/>
      <w:outlineLvl w:val="0"/>
    </w:pPr>
    <w:rPr>
      <w:rFonts w:cstheme="majorBidi"/>
    </w:rPr>
  </w:style>
  <w:style w:type="paragraph" w:styleId="a6">
    <w:name w:val="header"/>
    <w:basedOn w:val="a1"/>
    <w:link w:val="a7"/>
    <w:uiPriority w:val="99"/>
    <w:unhideWhenUsed/>
    <w:qFormat/>
    <w:pPr>
      <w:spacing w:line="240" w:lineRule="auto"/>
      <w:ind w:firstLine="0"/>
    </w:pPr>
  </w:style>
  <w:style w:type="character" w:customStyle="1" w:styleId="a7">
    <w:name w:val="页眉 字符"/>
    <w:basedOn w:val="a2"/>
    <w:link w:val="a6"/>
    <w:uiPriority w:val="99"/>
    <w:rPr>
      <w:kern w:val="24"/>
    </w:rPr>
  </w:style>
  <w:style w:type="character" w:styleId="a8">
    <w:name w:val="Strong"/>
    <w:basedOn w:val="a2"/>
    <w:uiPriority w:val="22"/>
    <w:unhideWhenUsed/>
    <w:qFormat/>
    <w:rPr>
      <w:b w:val="0"/>
      <w:bCs w:val="0"/>
      <w:caps/>
      <w:smallCaps w:val="0"/>
    </w:rPr>
  </w:style>
  <w:style w:type="character" w:styleId="a9">
    <w:name w:val="Placeholder Text"/>
    <w:basedOn w:val="a2"/>
    <w:uiPriority w:val="99"/>
    <w:semiHidden/>
    <w:rsid w:val="005D3A03"/>
    <w:rPr>
      <w:color w:val="404040" w:themeColor="text1" w:themeTint="BF"/>
    </w:rPr>
  </w:style>
  <w:style w:type="paragraph" w:styleId="aa">
    <w:name w:val="No Spacing"/>
    <w:aliases w:val="No Indent"/>
    <w:uiPriority w:val="3"/>
    <w:qFormat/>
    <w:rsid w:val="00A31622"/>
    <w:pPr>
      <w:ind w:firstLine="0"/>
    </w:pPr>
    <w:rPr>
      <w:rFonts w:ascii="Microsoft YaHei UI" w:eastAsia="Microsoft YaHei UI" w:hAnsi="Microsoft YaHei UI"/>
    </w:rPr>
  </w:style>
  <w:style w:type="character" w:customStyle="1" w:styleId="10">
    <w:name w:val="标题 1 字符"/>
    <w:basedOn w:val="a2"/>
    <w:link w:val="1"/>
    <w:uiPriority w:val="4"/>
    <w:rsid w:val="00A31622"/>
    <w:rPr>
      <w:rFonts w:ascii="Microsoft YaHei UI" w:eastAsia="Microsoft YaHei UI" w:hAnsi="Microsoft YaHei UI" w:cstheme="majorBidi"/>
      <w:b/>
      <w:bCs/>
      <w:kern w:val="24"/>
    </w:rPr>
  </w:style>
  <w:style w:type="character" w:customStyle="1" w:styleId="22">
    <w:name w:val="标题 2 字符"/>
    <w:basedOn w:val="a2"/>
    <w:link w:val="21"/>
    <w:uiPriority w:val="4"/>
    <w:rsid w:val="00A31622"/>
    <w:rPr>
      <w:rFonts w:ascii="Microsoft YaHei UI" w:eastAsia="Microsoft YaHei UI" w:hAnsi="Microsoft YaHei UI" w:cstheme="majorBidi"/>
      <w:b/>
      <w:bCs/>
      <w:kern w:val="24"/>
    </w:rPr>
  </w:style>
  <w:style w:type="paragraph" w:styleId="ab">
    <w:name w:val="Title"/>
    <w:basedOn w:val="a1"/>
    <w:link w:val="ac"/>
    <w:qFormat/>
    <w:rsid w:val="00A31622"/>
    <w:pPr>
      <w:spacing w:before="2400"/>
      <w:ind w:firstLine="0"/>
      <w:contextualSpacing/>
      <w:jc w:val="center"/>
    </w:pPr>
    <w:rPr>
      <w:rFonts w:cstheme="majorBidi"/>
    </w:rPr>
  </w:style>
  <w:style w:type="character" w:customStyle="1" w:styleId="ac">
    <w:name w:val="标题 字符"/>
    <w:basedOn w:val="a2"/>
    <w:link w:val="ab"/>
    <w:rsid w:val="00A31622"/>
    <w:rPr>
      <w:rFonts w:ascii="Microsoft YaHei UI" w:eastAsia="Microsoft YaHei UI" w:hAnsi="Microsoft YaHei UI" w:cstheme="majorBidi"/>
      <w:kern w:val="24"/>
    </w:rPr>
  </w:style>
  <w:style w:type="character" w:styleId="ad">
    <w:name w:val="Emphasis"/>
    <w:basedOn w:val="a2"/>
    <w:uiPriority w:val="4"/>
    <w:unhideWhenUsed/>
    <w:qFormat/>
    <w:rPr>
      <w:i/>
      <w:iCs/>
    </w:rPr>
  </w:style>
  <w:style w:type="character" w:customStyle="1" w:styleId="32">
    <w:name w:val="标题 3 字符"/>
    <w:basedOn w:val="a2"/>
    <w:link w:val="31"/>
    <w:uiPriority w:val="4"/>
    <w:rsid w:val="00A31622"/>
    <w:rPr>
      <w:rFonts w:ascii="Microsoft YaHei UI" w:eastAsia="Microsoft YaHei UI" w:hAnsi="Microsoft YaHei UI" w:cstheme="majorBidi"/>
      <w:b/>
      <w:bCs/>
      <w:kern w:val="24"/>
    </w:rPr>
  </w:style>
  <w:style w:type="character" w:customStyle="1" w:styleId="42">
    <w:name w:val="标题 4 字符"/>
    <w:basedOn w:val="a2"/>
    <w:link w:val="41"/>
    <w:uiPriority w:val="4"/>
    <w:rsid w:val="00A31622"/>
    <w:rPr>
      <w:rFonts w:ascii="Microsoft YaHei UI" w:eastAsia="Microsoft YaHei UI" w:hAnsi="Microsoft YaHei UI" w:cstheme="majorBidi"/>
      <w:b/>
      <w:bCs/>
      <w:i/>
      <w:iCs/>
      <w:kern w:val="24"/>
    </w:rPr>
  </w:style>
  <w:style w:type="character" w:customStyle="1" w:styleId="52">
    <w:name w:val="标题 5 字符"/>
    <w:basedOn w:val="a2"/>
    <w:link w:val="51"/>
    <w:uiPriority w:val="4"/>
    <w:rsid w:val="00A31622"/>
    <w:rPr>
      <w:rFonts w:ascii="Microsoft YaHei UI" w:eastAsia="Microsoft YaHei UI" w:hAnsi="Microsoft YaHei UI" w:cstheme="majorBidi"/>
      <w:i/>
      <w:iCs/>
      <w:kern w:val="24"/>
    </w:rPr>
  </w:style>
  <w:style w:type="paragraph" w:styleId="ae">
    <w:name w:val="Balloon Text"/>
    <w:basedOn w:val="a1"/>
    <w:link w:val="af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f">
    <w:name w:val="批注框文本 字符"/>
    <w:basedOn w:val="a2"/>
    <w:link w:val="ae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af0">
    <w:name w:val="Bibliography"/>
    <w:basedOn w:val="a1"/>
    <w:next w:val="a1"/>
    <w:uiPriority w:val="37"/>
    <w:unhideWhenUsed/>
    <w:qFormat/>
    <w:pPr>
      <w:ind w:left="720" w:hanging="720"/>
    </w:pPr>
  </w:style>
  <w:style w:type="paragraph" w:styleId="af1">
    <w:name w:val="Block Text"/>
    <w:basedOn w:val="a1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f2">
    <w:name w:val="Body Text"/>
    <w:basedOn w:val="a1"/>
    <w:link w:val="af3"/>
    <w:uiPriority w:val="99"/>
    <w:semiHidden/>
    <w:unhideWhenUsed/>
    <w:pPr>
      <w:spacing w:after="120"/>
      <w:ind w:firstLine="0"/>
    </w:pPr>
  </w:style>
  <w:style w:type="character" w:customStyle="1" w:styleId="af3">
    <w:name w:val="正文文本 字符"/>
    <w:basedOn w:val="a2"/>
    <w:link w:val="af2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正文文本 2 字符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FF2002"/>
    <w:rPr>
      <w:kern w:val="24"/>
      <w:sz w:val="22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pPr>
      <w:spacing w:after="0"/>
    </w:pPr>
  </w:style>
  <w:style w:type="character" w:customStyle="1" w:styleId="af5">
    <w:name w:val="正文文本首行缩进 字符"/>
    <w:basedOn w:val="af3"/>
    <w:link w:val="af4"/>
    <w:uiPriority w:val="99"/>
    <w:semiHidden/>
    <w:rPr>
      <w:kern w:val="24"/>
    </w:rPr>
  </w:style>
  <w:style w:type="paragraph" w:styleId="af6">
    <w:name w:val="Body Text Indent"/>
    <w:basedOn w:val="a1"/>
    <w:link w:val="af7"/>
    <w:uiPriority w:val="99"/>
    <w:semiHidden/>
    <w:unhideWhenUsed/>
    <w:pPr>
      <w:spacing w:after="120"/>
      <w:ind w:left="360" w:firstLine="0"/>
    </w:pPr>
  </w:style>
  <w:style w:type="character" w:customStyle="1" w:styleId="af7">
    <w:name w:val="正文文本缩进 字符"/>
    <w:basedOn w:val="a2"/>
    <w:link w:val="af6"/>
    <w:uiPriority w:val="99"/>
    <w:semiHidden/>
    <w:rPr>
      <w:kern w:val="24"/>
    </w:rPr>
  </w:style>
  <w:style w:type="paragraph" w:styleId="25">
    <w:name w:val="Body Text First Indent 2"/>
    <w:basedOn w:val="af6"/>
    <w:link w:val="26"/>
    <w:uiPriority w:val="99"/>
    <w:semiHidden/>
    <w:unhideWhenUsed/>
    <w:pPr>
      <w:spacing w:after="0"/>
    </w:pPr>
  </w:style>
  <w:style w:type="character" w:customStyle="1" w:styleId="26">
    <w:name w:val="正文文本首行缩进 2 字符"/>
    <w:basedOn w:val="af7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正文文本缩进 2 字符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FF2002"/>
    <w:rPr>
      <w:kern w:val="24"/>
      <w:sz w:val="22"/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9">
    <w:name w:val="Closing"/>
    <w:basedOn w:val="a1"/>
    <w:link w:val="afa"/>
    <w:uiPriority w:val="99"/>
    <w:semiHidden/>
    <w:unhideWhenUsed/>
    <w:pPr>
      <w:spacing w:line="240" w:lineRule="auto"/>
      <w:ind w:left="4320" w:firstLine="0"/>
    </w:pPr>
  </w:style>
  <w:style w:type="character" w:customStyle="1" w:styleId="afa">
    <w:name w:val="结束语 字符"/>
    <w:basedOn w:val="a2"/>
    <w:link w:val="af9"/>
    <w:uiPriority w:val="99"/>
    <w:semiHidden/>
    <w:rPr>
      <w:kern w:val="24"/>
    </w:rPr>
  </w:style>
  <w:style w:type="paragraph" w:styleId="afb">
    <w:name w:val="annotation text"/>
    <w:basedOn w:val="a1"/>
    <w:link w:val="afc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afc">
    <w:name w:val="批注文字 字符"/>
    <w:basedOn w:val="a2"/>
    <w:link w:val="afb"/>
    <w:uiPriority w:val="99"/>
    <w:semiHidden/>
    <w:rsid w:val="00FF2002"/>
    <w:rPr>
      <w:kern w:val="24"/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Pr>
      <w:b/>
      <w:bCs/>
      <w:kern w:val="24"/>
      <w:sz w:val="20"/>
      <w:szCs w:val="20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ind w:firstLine="0"/>
    </w:pPr>
  </w:style>
  <w:style w:type="character" w:customStyle="1" w:styleId="aff0">
    <w:name w:val="日期 字符"/>
    <w:basedOn w:val="a2"/>
    <w:link w:val="aff"/>
    <w:uiPriority w:val="99"/>
    <w:semiHidden/>
    <w:rPr>
      <w:kern w:val="24"/>
    </w:rPr>
  </w:style>
  <w:style w:type="paragraph" w:styleId="aff1">
    <w:name w:val="Document Map"/>
    <w:basedOn w:val="a1"/>
    <w:link w:val="aff2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2">
    <w:name w:val="文档结构图 字符"/>
    <w:basedOn w:val="a2"/>
    <w:link w:val="aff1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ff3">
    <w:name w:val="E-mail Signature"/>
    <w:basedOn w:val="a1"/>
    <w:link w:val="aff4"/>
    <w:uiPriority w:val="99"/>
    <w:semiHidden/>
    <w:unhideWhenUsed/>
    <w:pPr>
      <w:spacing w:line="240" w:lineRule="auto"/>
      <w:ind w:firstLine="0"/>
    </w:pPr>
  </w:style>
  <w:style w:type="character" w:customStyle="1" w:styleId="aff4">
    <w:name w:val="电子邮件签名 字符"/>
    <w:basedOn w:val="a2"/>
    <w:link w:val="aff3"/>
    <w:uiPriority w:val="99"/>
    <w:semiHidden/>
    <w:rPr>
      <w:kern w:val="24"/>
    </w:rPr>
  </w:style>
  <w:style w:type="paragraph" w:styleId="aff5">
    <w:name w:val="footnote text"/>
    <w:basedOn w:val="a1"/>
    <w:link w:val="aff6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aff6">
    <w:name w:val="脚注文本 字符"/>
    <w:basedOn w:val="a2"/>
    <w:link w:val="aff5"/>
    <w:uiPriority w:val="99"/>
    <w:semiHidden/>
    <w:rsid w:val="00FF2002"/>
    <w:rPr>
      <w:kern w:val="24"/>
      <w:sz w:val="22"/>
      <w:szCs w:val="20"/>
    </w:rPr>
  </w:style>
  <w:style w:type="paragraph" w:styleId="aff7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8">
    <w:name w:val="envelope return"/>
    <w:basedOn w:val="a1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er"/>
    <w:basedOn w:val="a1"/>
    <w:link w:val="affa"/>
    <w:uiPriority w:val="99"/>
    <w:unhideWhenUsed/>
    <w:rsid w:val="008002C0"/>
    <w:pPr>
      <w:spacing w:line="240" w:lineRule="auto"/>
      <w:ind w:firstLine="0"/>
    </w:pPr>
  </w:style>
  <w:style w:type="character" w:customStyle="1" w:styleId="affa">
    <w:name w:val="页脚 字符"/>
    <w:basedOn w:val="a2"/>
    <w:link w:val="aff9"/>
    <w:uiPriority w:val="99"/>
    <w:rsid w:val="008002C0"/>
    <w:rPr>
      <w:kern w:val="24"/>
    </w:rPr>
  </w:style>
  <w:style w:type="table" w:styleId="affb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c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80">
    <w:name w:val="标题 8 字符"/>
    <w:basedOn w:val="a2"/>
    <w:link w:val="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d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e">
    <w:name w:val="Intense Quote"/>
    <w:basedOn w:val="a1"/>
    <w:next w:val="a1"/>
    <w:link w:val="afff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">
    <w:name w:val="明显引用 字符"/>
    <w:basedOn w:val="a2"/>
    <w:link w:val="aff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afff0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f1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2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f3">
    <w:name w:val="macro"/>
    <w:link w:val="afff4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4">
    <w:name w:val="宏文本 字符"/>
    <w:basedOn w:val="a2"/>
    <w:link w:val="afff3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afff5">
    <w:name w:val="Message Header"/>
    <w:basedOn w:val="a1"/>
    <w:link w:val="afff6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6">
    <w:name w:val="信息标题 字符"/>
    <w:basedOn w:val="a2"/>
    <w:link w:val="afff5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f7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8">
    <w:name w:val="Normal Indent"/>
    <w:basedOn w:val="a1"/>
    <w:uiPriority w:val="99"/>
    <w:semiHidden/>
    <w:unhideWhenUsed/>
    <w:pPr>
      <w:ind w:left="720" w:firstLine="0"/>
    </w:pPr>
  </w:style>
  <w:style w:type="paragraph" w:styleId="afff9">
    <w:name w:val="Note Heading"/>
    <w:basedOn w:val="a1"/>
    <w:next w:val="a1"/>
    <w:link w:val="afffa"/>
    <w:uiPriority w:val="99"/>
    <w:semiHidden/>
    <w:unhideWhenUsed/>
    <w:pPr>
      <w:spacing w:line="240" w:lineRule="auto"/>
      <w:ind w:firstLine="0"/>
    </w:pPr>
  </w:style>
  <w:style w:type="character" w:customStyle="1" w:styleId="afffa">
    <w:name w:val="注释标题 字符"/>
    <w:basedOn w:val="a2"/>
    <w:link w:val="afff9"/>
    <w:uiPriority w:val="99"/>
    <w:semiHidden/>
    <w:rPr>
      <w:kern w:val="24"/>
    </w:rPr>
  </w:style>
  <w:style w:type="paragraph" w:styleId="afffb">
    <w:name w:val="Plain Text"/>
    <w:basedOn w:val="a1"/>
    <w:link w:val="afffc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c">
    <w:name w:val="纯文本 字符"/>
    <w:basedOn w:val="a2"/>
    <w:link w:val="afffb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afffd">
    <w:name w:val="Quote"/>
    <w:basedOn w:val="a1"/>
    <w:next w:val="a1"/>
    <w:link w:val="afff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e">
    <w:name w:val="引用 字符"/>
    <w:basedOn w:val="a2"/>
    <w:link w:val="afffd"/>
    <w:uiPriority w:val="29"/>
    <w:semiHidden/>
    <w:rPr>
      <w:i/>
      <w:iCs/>
      <w:color w:val="404040" w:themeColor="text1" w:themeTint="BF"/>
      <w:kern w:val="24"/>
    </w:rPr>
  </w:style>
  <w:style w:type="paragraph" w:styleId="affff">
    <w:name w:val="Salutation"/>
    <w:basedOn w:val="a1"/>
    <w:next w:val="a1"/>
    <w:link w:val="affff0"/>
    <w:uiPriority w:val="99"/>
    <w:semiHidden/>
    <w:unhideWhenUsed/>
    <w:pPr>
      <w:ind w:firstLine="0"/>
    </w:pPr>
  </w:style>
  <w:style w:type="character" w:customStyle="1" w:styleId="affff0">
    <w:name w:val="称呼 字符"/>
    <w:basedOn w:val="a2"/>
    <w:link w:val="affff"/>
    <w:uiPriority w:val="99"/>
    <w:semiHidden/>
    <w:rPr>
      <w:kern w:val="24"/>
    </w:rPr>
  </w:style>
  <w:style w:type="paragraph" w:styleId="affff1">
    <w:name w:val="Signature"/>
    <w:basedOn w:val="a1"/>
    <w:link w:val="affff2"/>
    <w:uiPriority w:val="99"/>
    <w:semiHidden/>
    <w:unhideWhenUsed/>
    <w:pPr>
      <w:spacing w:line="240" w:lineRule="auto"/>
      <w:ind w:left="4320" w:firstLine="0"/>
    </w:pPr>
  </w:style>
  <w:style w:type="character" w:customStyle="1" w:styleId="affff2">
    <w:name w:val="签名 字符"/>
    <w:basedOn w:val="a2"/>
    <w:link w:val="affff1"/>
    <w:uiPriority w:val="99"/>
    <w:semiHidden/>
    <w:rPr>
      <w:kern w:val="24"/>
    </w:rPr>
  </w:style>
  <w:style w:type="paragraph" w:styleId="affff3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f4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5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6">
    <w:name w:val="endnote reference"/>
    <w:basedOn w:val="a2"/>
    <w:uiPriority w:val="99"/>
    <w:semiHidden/>
    <w:unhideWhenUsed/>
    <w:rPr>
      <w:vertAlign w:val="superscript"/>
    </w:rPr>
  </w:style>
  <w:style w:type="character" w:styleId="affff7">
    <w:name w:val="footnote reference"/>
    <w:basedOn w:val="a2"/>
    <w:uiPriority w:val="5"/>
    <w:unhideWhenUsed/>
    <w:qFormat/>
    <w:rPr>
      <w:vertAlign w:val="superscript"/>
    </w:rPr>
  </w:style>
  <w:style w:type="table" w:customStyle="1" w:styleId="APA">
    <w:name w:val="APA 报告"/>
    <w:basedOn w:val="a3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8">
    <w:name w:val="表格/图"/>
    <w:basedOn w:val="a1"/>
    <w:uiPriority w:val="39"/>
    <w:qFormat/>
    <w:pPr>
      <w:spacing w:before="240"/>
      <w:ind w:firstLine="0"/>
      <w:contextualSpacing/>
    </w:pPr>
  </w:style>
  <w:style w:type="table" w:styleId="12">
    <w:name w:val="Plain Table 1"/>
    <w:basedOn w:val="a3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9">
    <w:name w:val="annotation reference"/>
    <w:basedOn w:val="a2"/>
    <w:uiPriority w:val="99"/>
    <w:semiHidden/>
    <w:unhideWhenUsed/>
    <w:rsid w:val="00FF2002"/>
    <w:rPr>
      <w:sz w:val="22"/>
      <w:szCs w:val="16"/>
    </w:rPr>
  </w:style>
  <w:style w:type="paragraph" w:styleId="affffa">
    <w:name w:val="endnote text"/>
    <w:basedOn w:val="a1"/>
    <w:link w:val="affffb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affffb">
    <w:name w:val="尾注文本 字符"/>
    <w:basedOn w:val="a2"/>
    <w:link w:val="affffa"/>
    <w:uiPriority w:val="99"/>
    <w:semiHidden/>
    <w:rsid w:val="00FF2002"/>
    <w:rPr>
      <w:kern w:val="24"/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ffffc">
    <w:name w:val="Intense Emphasis"/>
    <w:basedOn w:val="a2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affffd">
    <w:name w:val="Intense Reference"/>
    <w:basedOn w:val="a2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affffe">
    <w:name w:val="FollowedHyperlink"/>
    <w:basedOn w:val="a2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210">
    <w:name w:val="标题 21"/>
    <w:basedOn w:val="a1"/>
    <w:uiPriority w:val="1"/>
    <w:qFormat/>
    <w:rsid w:val="00B823AA"/>
    <w:pPr>
      <w:ind w:firstLine="0"/>
      <w:jc w:val="center"/>
    </w:pPr>
  </w:style>
  <w:style w:type="paragraph" w:customStyle="1" w:styleId="Default">
    <w:name w:val="Default"/>
    <w:rsid w:val="006E0D61"/>
    <w:pPr>
      <w:widowControl w:val="0"/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000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746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146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386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519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245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22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6351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86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224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917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274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867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905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745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054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037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860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863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201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464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767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784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098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277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261">
          <w:marLeft w:val="131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933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761">
          <w:marLeft w:val="20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chu\AppData\Local\Microsoft\Office\16.0\DTS\zh-CN%7b41FADFD9-ADD2-45BE-997D-0AB87559492B%7d\%7b1D64C0C5-ABCA-4BC8-8C6A-5080A0A52DA2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Last</b:Tag>
    <b:SourceType>Book</b:SourceType>
    <b:Guid>{00F3911C-8601-431B-8F17-EF311474814E}</b:Guid>
    <b:Title>书名</b:Title>
    <b:Year>年份</b:Year>
    <b:City>城市/县名</b:City>
    <b:Publisher>发行商名称</b:Publisher>
    <b:Author>
      <b:Author>
        <b:NameList>
          <b:Person>
            <b:Last>姓氏</b:Last>
            <b:First>名字,</b:First>
            <b:Middle>中间名</b:Middle>
          </b:Person>
        </b:NameList>
      </b:Author>
    </b:Author>
    <b:RefOrder>1</b:RefOrder>
  </b:Source>
  <b:Source xmlns:b="http://schemas.openxmlformats.org/officeDocument/2006/bibliography">
    <b:Tag>Article</b:Tag>
    <b:SourceType>JournalArticle</b:SourceType>
    <b:Guid>{00AB91C4-620C-4566-A8B6-C390BF15E20C}</b:Guid>
    <b:Title>文章标题</b:Title>
    <b:Year>年份</b:Year>
    <b:JournalName>期刊标题</b:JournalName>
    <b:Pages>页面范围</b:Pages>
    <b:Author>
      <b:Author>
        <b:NameList>
          <b:Person>
            <b:Last>姓氏</b:Last>
            <b:First>名字,</b:First>
            <b:Middle>中间名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E211A8C-9253-4C3B-AF75-2F6000F8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C:\Users\xiaoxichu\AppData\Local\Microsoft\Office\16.0\DTS\zh-CN{41FADFD9-ADD2-45BE-997D-0AB87559492B}\{1D64C0C5-ABCA-4BC8-8C6A-5080A0A52DA2}tf03982351_win32.dotx</Template>
  <TotalTime>3076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xiaoxichu</dc:creator>
  <cp:keywords/>
  <dc:description/>
  <cp:lastModifiedBy>Xu, Yuan</cp:lastModifiedBy>
  <cp:revision>54</cp:revision>
  <cp:lastPrinted>2020-10-21T15:52:00Z</cp:lastPrinted>
  <dcterms:created xsi:type="dcterms:W3CDTF">2020-10-09T03:10:00Z</dcterms:created>
  <dcterms:modified xsi:type="dcterms:W3CDTF">2021-12-02T10:02:00Z</dcterms:modified>
</cp:coreProperties>
</file>